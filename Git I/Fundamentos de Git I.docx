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F869" w14:textId="727FE302" w:rsidR="004B7E44" w:rsidRDefault="00D447AE" w:rsidP="004B7E44">
      <w:r>
        <w:rPr>
          <w:noProof/>
          <w:lang w:bidi="es-ES"/>
        </w:rPr>
        <w:drawing>
          <wp:anchor distT="0" distB="0" distL="114300" distR="114300" simplePos="0" relativeHeight="251656192" behindDoc="1" locked="0" layoutInCell="1" allowOverlap="1" wp14:anchorId="5198C76C" wp14:editId="5FDE0342">
            <wp:simplePos x="0" y="0"/>
            <wp:positionH relativeFrom="column">
              <wp:posOffset>-730250</wp:posOffset>
            </wp:positionH>
            <wp:positionV relativeFrom="page">
              <wp:posOffset>76200</wp:posOffset>
            </wp:positionV>
            <wp:extent cx="15449853" cy="11525250"/>
            <wp:effectExtent l="3048000" t="2266950" r="0" b="43053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9853" cy="11525250"/>
                    </a:xfrm>
                    <a:prstGeom prst="rect">
                      <a:avLst/>
                    </a:prstGeom>
                    <a:scene3d>
                      <a:camera prst="perspectiveContrastingRightFacing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0DE20" w14:textId="4177AFC8" w:rsidR="00D447AE" w:rsidRDefault="00D447AE" w:rsidP="00D447AE">
      <w:pPr>
        <w:tabs>
          <w:tab w:val="left" w:pos="7515"/>
        </w:tabs>
        <w:spacing w:after="200"/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8C88EF7" wp14:editId="632FE9F2">
                <wp:simplePos x="0" y="0"/>
                <wp:positionH relativeFrom="column">
                  <wp:posOffset>-732336</wp:posOffset>
                </wp:positionH>
                <wp:positionV relativeFrom="page">
                  <wp:posOffset>2690495</wp:posOffset>
                </wp:positionV>
                <wp:extent cx="6748145" cy="5167085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1670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DA46F" id="Rectángulo 2" o:spid="_x0000_s1026" alt="rectángulo de color" style="position:absolute;margin-left:-57.65pt;margin-top:211.85pt;width:531.35pt;height:406.8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" fillcolor="#418ab3 [3204]" stroked="f" strokeweight="2pt">
                <w10:wrap anchory="page"/>
              </v:rect>
            </w:pict>
          </mc:Fallback>
        </mc:AlternateContent>
      </w:r>
      <w:r w:rsidR="00D7562D" w:rsidRPr="00D967AC">
        <w:rPr>
          <w:noProof/>
          <w:lang w:bidi="es-ES"/>
        </w:rPr>
        <w:drawing>
          <wp:anchor distT="0" distB="0" distL="114300" distR="114300" simplePos="0" relativeHeight="251658240" behindDoc="0" locked="0" layoutInCell="1" allowOverlap="1" wp14:anchorId="5767A73C" wp14:editId="402EC321">
            <wp:simplePos x="0" y="0"/>
            <wp:positionH relativeFrom="column">
              <wp:posOffset>78106</wp:posOffset>
            </wp:positionH>
            <wp:positionV relativeFrom="paragraph">
              <wp:posOffset>8358505</wp:posOffset>
            </wp:positionV>
            <wp:extent cx="895350" cy="455438"/>
            <wp:effectExtent l="0" t="0" r="0" b="1905"/>
            <wp:wrapNone/>
            <wp:docPr id="12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770" cy="45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2AF49" w14:textId="4676E070" w:rsidR="00D447AE" w:rsidRDefault="00A54EA9">
      <w:pPr>
        <w:spacing w:after="200"/>
        <w:rPr>
          <w:rFonts w:asciiTheme="majorHAnsi" w:eastAsia="Times New Roman" w:hAnsiTheme="majorHAnsi" w:cs="Times New Roman"/>
          <w:b/>
          <w:sz w:val="48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974DCF4" wp14:editId="48A12A2F">
                <wp:simplePos x="0" y="0"/>
                <wp:positionH relativeFrom="column">
                  <wp:posOffset>-321945</wp:posOffset>
                </wp:positionH>
                <wp:positionV relativeFrom="paragraph">
                  <wp:posOffset>5184775</wp:posOffset>
                </wp:positionV>
                <wp:extent cx="6008370" cy="1404620"/>
                <wp:effectExtent l="0" t="0" r="0" b="0"/>
                <wp:wrapSquare wrapText="bothSides"/>
                <wp:docPr id="2905908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40580" w14:textId="1EC186EE" w:rsidR="00D447AE" w:rsidRPr="00D447AE" w:rsidRDefault="00D447AE" w:rsidP="00D447A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D447AE">
                              <w:rPr>
                                <w:color w:val="FFFFFF" w:themeColor="background1"/>
                                <w:sz w:val="40"/>
                                <w:szCs w:val="40"/>
                                <w:lang w:bidi="es-ES"/>
                              </w:rPr>
                              <w:t>Martha Zuhey Fernández Quispe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74DCF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5.35pt;margin-top:408.25pt;width:473.1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" filled="f" stroked="f">
                <v:textbox style="mso-fit-shape-to-text:t">
                  <w:txbxContent>
                    <w:p w14:paraId="73040580" w14:textId="1EC186EE" w:rsidR="00D447AE" w:rsidRPr="00D447AE" w:rsidRDefault="00D447AE" w:rsidP="00D447AE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D447AE">
                        <w:rPr>
                          <w:color w:val="FFFFFF" w:themeColor="background1"/>
                          <w:sz w:val="40"/>
                          <w:szCs w:val="40"/>
                          <w:lang w:bidi="es-ES"/>
                        </w:rPr>
                        <w:t>Martha Zuhey Fernández Quispe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CC2FFCE" wp14:editId="40CE6262">
                <wp:simplePos x="0" y="0"/>
                <wp:positionH relativeFrom="column">
                  <wp:posOffset>-310515</wp:posOffset>
                </wp:positionH>
                <wp:positionV relativeFrom="paragraph">
                  <wp:posOffset>4383405</wp:posOffset>
                </wp:positionV>
                <wp:extent cx="6008370" cy="1404620"/>
                <wp:effectExtent l="0" t="0" r="0" b="635"/>
                <wp:wrapSquare wrapText="bothSides"/>
                <wp:docPr id="6872501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4AF88" w14:textId="1D968039" w:rsidR="00D447AE" w:rsidRPr="00D447AE" w:rsidRDefault="00EB1917" w:rsidP="00D447AE">
                            <w:pPr>
                              <w:rPr>
                                <w:rFonts w:cs="Calibr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Fundamentos de Git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C2FFCE" id="_x0000_s1027" type="#_x0000_t202" style="position:absolute;margin-left:-24.45pt;margin-top:345.15pt;width:473.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" filled="f" stroked="f">
                <v:textbox style="mso-fit-shape-to-text:t">
                  <w:txbxContent>
                    <w:p w14:paraId="7554AF88" w14:textId="1D968039" w:rsidR="00D447AE" w:rsidRPr="00D447AE" w:rsidRDefault="00EB1917" w:rsidP="00D447AE">
                      <w:pPr>
                        <w:rPr>
                          <w:rFonts w:cs="Calibr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Fundamentos de Git 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D421C2" wp14:editId="3E9407C2">
                <wp:simplePos x="0" y="0"/>
                <wp:positionH relativeFrom="column">
                  <wp:posOffset>-190500</wp:posOffset>
                </wp:positionH>
                <wp:positionV relativeFrom="paragraph">
                  <wp:posOffset>4010025</wp:posOffset>
                </wp:positionV>
                <wp:extent cx="1407795" cy="100965"/>
                <wp:effectExtent l="0" t="0" r="20955" b="13335"/>
                <wp:wrapNone/>
                <wp:docPr id="144115757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100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65CFE" id="Rectángulo 3" o:spid="_x0000_s1026" style="position:absolute;margin-left:-15pt;margin-top:315.75pt;width:110.85pt;height:7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D41CC1" wp14:editId="69DC2C15">
                <wp:simplePos x="0" y="0"/>
                <wp:positionH relativeFrom="column">
                  <wp:posOffset>-321945</wp:posOffset>
                </wp:positionH>
                <wp:positionV relativeFrom="paragraph">
                  <wp:posOffset>5639435</wp:posOffset>
                </wp:positionV>
                <wp:extent cx="6008370" cy="1404620"/>
                <wp:effectExtent l="0" t="0" r="0" b="5080"/>
                <wp:wrapSquare wrapText="bothSides"/>
                <wp:docPr id="7125069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40F8C" w14:textId="77777777" w:rsidR="00D447AE" w:rsidRPr="00D447AE" w:rsidRDefault="00D447AE" w:rsidP="00D447AE">
                            <w:pPr>
                              <w:rPr>
                                <w:color w:val="FFFFFF" w:themeColor="background1"/>
                                <w:lang w:bidi="es-ES"/>
                              </w:rPr>
                            </w:pPr>
                            <w:r w:rsidRPr="00D447AE">
                              <w:rPr>
                                <w:color w:val="FFFFFF" w:themeColor="background1"/>
                                <w:lang w:bidi="es-ES"/>
                              </w:rPr>
                              <w:t>IES Mare Nostrum</w:t>
                            </w:r>
                          </w:p>
                          <w:p w14:paraId="06825678" w14:textId="34FDC3CE" w:rsidR="00D447AE" w:rsidRPr="00D447AE" w:rsidRDefault="00D447AE" w:rsidP="00D447A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447AE">
                              <w:rPr>
                                <w:color w:val="FFFFFF" w:themeColor="background1"/>
                                <w:lang w:bidi="es-ES"/>
                              </w:rPr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D41CC1" id="_x0000_s1028" type="#_x0000_t202" style="position:absolute;margin-left:-25.35pt;margin-top:444.05pt;width:473.1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" filled="f" stroked="f">
                <v:textbox style="mso-fit-shape-to-text:t">
                  <w:txbxContent>
                    <w:p w14:paraId="72040F8C" w14:textId="77777777" w:rsidR="00D447AE" w:rsidRPr="00D447AE" w:rsidRDefault="00D447AE" w:rsidP="00D447AE">
                      <w:pPr>
                        <w:rPr>
                          <w:color w:val="FFFFFF" w:themeColor="background1"/>
                          <w:lang w:bidi="es-ES"/>
                        </w:rPr>
                      </w:pPr>
                      <w:r w:rsidRPr="00D447AE">
                        <w:rPr>
                          <w:color w:val="FFFFFF" w:themeColor="background1"/>
                          <w:lang w:bidi="es-ES"/>
                        </w:rPr>
                        <w:t>IES Mare Nostrum</w:t>
                      </w:r>
                    </w:p>
                    <w:p w14:paraId="06825678" w14:textId="34FDC3CE" w:rsidR="00D447AE" w:rsidRPr="00D447AE" w:rsidRDefault="00D447AE" w:rsidP="00D447AE">
                      <w:pPr>
                        <w:rPr>
                          <w:color w:val="FFFFFF" w:themeColor="background1"/>
                        </w:rPr>
                      </w:pPr>
                      <w:r w:rsidRPr="00D447AE">
                        <w:rPr>
                          <w:color w:val="FFFFFF" w:themeColor="background1"/>
                          <w:lang w:bidi="es-ES"/>
                        </w:rPr>
                        <w:t>Desarrollo de Aplicaciones Multiplataforma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6B70B32" wp14:editId="7AB304DC">
                <wp:simplePos x="0" y="0"/>
                <wp:positionH relativeFrom="column">
                  <wp:posOffset>-323026</wp:posOffset>
                </wp:positionH>
                <wp:positionV relativeFrom="paragraph">
                  <wp:posOffset>2327011</wp:posOffset>
                </wp:positionV>
                <wp:extent cx="6008370" cy="1404620"/>
                <wp:effectExtent l="0" t="0" r="0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0250B" w14:textId="55A78169" w:rsidR="00D447AE" w:rsidRPr="00D447AE" w:rsidRDefault="00D447AE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D447AE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DESARROLLO DE INTERFACES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70B32" id="_x0000_s1029" type="#_x0000_t202" style="position:absolute;margin-left:-25.45pt;margin-top:183.25pt;width:473.1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" filled="f" stroked="f">
                <v:textbox style="mso-fit-shape-to-text:t">
                  <w:txbxContent>
                    <w:p w14:paraId="5280250B" w14:textId="55A78169" w:rsidR="00D447AE" w:rsidRPr="00D447AE" w:rsidRDefault="00D447AE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D447AE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DESARROLLO DE INTERFACES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47AE">
        <w:br w:type="page"/>
      </w:r>
    </w:p>
    <w:p w14:paraId="099D31D4" w14:textId="734C3539" w:rsidR="00E94B5F" w:rsidRDefault="00530421" w:rsidP="00530421">
      <w:pPr>
        <w:pStyle w:val="Ttulo1"/>
      </w:pPr>
      <w:r w:rsidRPr="00530421">
        <w:lastRenderedPageBreak/>
        <w:t>Fundamentos</w:t>
      </w:r>
      <w:r>
        <w:t xml:space="preserve"> de Git I</w:t>
      </w:r>
    </w:p>
    <w:p w14:paraId="13ABB3E6" w14:textId="5E516689" w:rsidR="009E62CC" w:rsidRDefault="009E62CC" w:rsidP="00EB1917">
      <w:pPr>
        <w:pStyle w:val="Ttulo2"/>
        <w:numPr>
          <w:ilvl w:val="0"/>
          <w:numId w:val="3"/>
        </w:numPr>
      </w:pPr>
      <w:r>
        <w:t>Instalación de Git</w:t>
      </w:r>
    </w:p>
    <w:p w14:paraId="0E970158" w14:textId="2D3FC78F" w:rsidR="00530421" w:rsidRDefault="00530421" w:rsidP="009E62CC">
      <w:pPr>
        <w:spacing w:before="240" w:line="360" w:lineRule="auto"/>
      </w:pPr>
      <w:r>
        <w:t xml:space="preserve">Instalación de Git en el sistema operativo y mostrar la </w:t>
      </w:r>
      <w:r w:rsidR="009E62CC">
        <w:t>versión</w:t>
      </w:r>
      <w:r>
        <w:t xml:space="preserve"> a través de </w:t>
      </w:r>
      <w:proofErr w:type="spellStart"/>
      <w:r>
        <w:t>git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>:</w:t>
      </w:r>
    </w:p>
    <w:p w14:paraId="1A6E7B54" w14:textId="213555F9" w:rsidR="00530421" w:rsidRDefault="00530421" w:rsidP="009E62CC">
      <w:pPr>
        <w:jc w:val="center"/>
      </w:pPr>
      <w:r>
        <w:rPr>
          <w:noProof/>
        </w:rPr>
        <w:drawing>
          <wp:inline distT="0" distB="0" distL="0" distR="0" wp14:anchorId="1630024F" wp14:editId="5CCEAE8C">
            <wp:extent cx="6432777" cy="581025"/>
            <wp:effectExtent l="0" t="0" r="6350" b="0"/>
            <wp:docPr id="4903532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53232" name="Imagen 1" descr="Texto&#10;&#10;Descripción generada automáticamente"/>
                    <pic:cNvPicPr/>
                  </pic:nvPicPr>
                  <pic:blipFill rotWithShape="1">
                    <a:blip r:embed="rId11"/>
                    <a:srcRect t="8582" r="3145" b="74847"/>
                    <a:stretch/>
                  </pic:blipFill>
                  <pic:spPr bwMode="auto">
                    <a:xfrm>
                      <a:off x="0" y="0"/>
                      <a:ext cx="6433231" cy="581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115F4" w14:textId="77777777" w:rsidR="009E62CC" w:rsidRDefault="009E62CC" w:rsidP="009E62CC">
      <w:pPr>
        <w:pStyle w:val="Sinespaciado"/>
      </w:pPr>
    </w:p>
    <w:p w14:paraId="1A2B48BC" w14:textId="396BF99F" w:rsidR="009E62CC" w:rsidRDefault="009E62CC" w:rsidP="00EB1917">
      <w:pPr>
        <w:pStyle w:val="Ttulo2"/>
        <w:numPr>
          <w:ilvl w:val="0"/>
          <w:numId w:val="3"/>
        </w:numPr>
      </w:pPr>
      <w:r>
        <w:t>Configuración inicial</w:t>
      </w:r>
    </w:p>
    <w:p w14:paraId="38F91FD7" w14:textId="4EB11BF5" w:rsidR="0033593A" w:rsidRDefault="009E62CC" w:rsidP="009E62CC">
      <w:r>
        <w:t xml:space="preserve">Aplicamos la configuración inicial a Git, indicando nombre, mail y configurando el editor de preferencia, en este caso, Visual Studio </w:t>
      </w:r>
      <w:proofErr w:type="spellStart"/>
      <w:r>
        <w:t>Code</w:t>
      </w:r>
      <w:proofErr w:type="spellEnd"/>
      <w:r>
        <w:t>.</w:t>
      </w:r>
    </w:p>
    <w:p w14:paraId="556F996D" w14:textId="77777777" w:rsidR="00EB1917" w:rsidRDefault="00EB1917" w:rsidP="00EB1917">
      <w:pPr>
        <w:pStyle w:val="Sinespaciado"/>
      </w:pPr>
    </w:p>
    <w:p w14:paraId="2D9CBCAF" w14:textId="1957B962" w:rsidR="00F13551" w:rsidRDefault="0033593A" w:rsidP="00EB1917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8D8787D" wp14:editId="5D009723">
                <wp:simplePos x="0" y="0"/>
                <wp:positionH relativeFrom="column">
                  <wp:posOffset>1905</wp:posOffset>
                </wp:positionH>
                <wp:positionV relativeFrom="paragraph">
                  <wp:posOffset>213995</wp:posOffset>
                </wp:positionV>
                <wp:extent cx="6097270" cy="1880235"/>
                <wp:effectExtent l="0" t="0" r="0" b="5715"/>
                <wp:wrapTight wrapText="bothSides">
                  <wp:wrapPolygon edited="0">
                    <wp:start x="0" y="0"/>
                    <wp:lineTo x="0" y="21447"/>
                    <wp:lineTo x="21528" y="21447"/>
                    <wp:lineTo x="21528" y="0"/>
                    <wp:lineTo x="0" y="0"/>
                  </wp:wrapPolygon>
                </wp:wrapTight>
                <wp:docPr id="2083009066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270" cy="1880235"/>
                          <a:chOff x="0" y="0"/>
                          <a:chExt cx="6097270" cy="1880235"/>
                        </a:xfrm>
                      </wpg:grpSpPr>
                      <pic:pic xmlns:pic="http://schemas.openxmlformats.org/drawingml/2006/picture">
                        <pic:nvPicPr>
                          <pic:cNvPr id="82500518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3681"/>
                          <a:stretch/>
                        </pic:blipFill>
                        <pic:spPr bwMode="auto">
                          <a:xfrm>
                            <a:off x="0" y="1038225"/>
                            <a:ext cx="6097270" cy="842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5140901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3574"/>
                          <a:stretch/>
                        </pic:blipFill>
                        <pic:spPr bwMode="auto">
                          <a:xfrm>
                            <a:off x="0" y="0"/>
                            <a:ext cx="6097270" cy="1076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872695" id="Grupo 2" o:spid="_x0000_s1026" style="position:absolute;margin-left:.15pt;margin-top:16.85pt;width:480.1pt;height:148.05pt;z-index:251661312" coordsize="60972,18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Texto&#10;&#10;Descripción generada automáticamente" style="position:absolute;top:10382;width:60972;height:8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">
                  <v:imagedata r:id="rId13" o:title="Texto&#10;&#10;Descripción generada automáticamente" croptop="41734f"/>
                </v:shape>
                <v:shape id="Imagen 1" o:spid="_x0000_s1028" type="#_x0000_t75" alt="Texto&#10;&#10;Descripción generada automáticamente" style="position:absolute;width:60972;height:10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">
                  <v:imagedata r:id="rId13" o:title="Texto&#10;&#10;Descripción generada automáticamente" cropbottom="35110f"/>
                </v:shape>
                <w10:wrap type="tight"/>
              </v:group>
            </w:pict>
          </mc:Fallback>
        </mc:AlternateContent>
      </w:r>
    </w:p>
    <w:p w14:paraId="7DA20F52" w14:textId="7CE8CC44" w:rsidR="001B2605" w:rsidRDefault="00EB1917" w:rsidP="00EB1917">
      <w:pPr>
        <w:pStyle w:val="Ttulo2"/>
        <w:numPr>
          <w:ilvl w:val="0"/>
          <w:numId w:val="3"/>
        </w:numPr>
      </w:pPr>
      <w:r>
        <w:t xml:space="preserve">A) </w:t>
      </w:r>
      <w:proofErr w:type="spellStart"/>
      <w:r>
        <w:t>g</w:t>
      </w:r>
      <w:r w:rsidR="00F13551">
        <w:t>it</w:t>
      </w:r>
      <w:proofErr w:type="spellEnd"/>
      <w:r w:rsidR="00F13551">
        <w:t xml:space="preserve"> </w:t>
      </w:r>
      <w:proofErr w:type="gramStart"/>
      <w:r w:rsidR="00F13551">
        <w:t>status</w:t>
      </w:r>
      <w:proofErr w:type="gramEnd"/>
      <w:r w:rsidR="00F13551">
        <w:t xml:space="preserve"> tras eliminar “peliculas.txt”</w:t>
      </w:r>
    </w:p>
    <w:p w14:paraId="2AB10122" w14:textId="77777777" w:rsidR="001B2605" w:rsidRDefault="001B2605" w:rsidP="00F13551"/>
    <w:p w14:paraId="6E76DF36" w14:textId="34040046" w:rsidR="001B2605" w:rsidRDefault="001B2605" w:rsidP="00F13551">
      <w:r>
        <w:rPr>
          <w:noProof/>
        </w:rPr>
        <w:drawing>
          <wp:inline distT="0" distB="0" distL="0" distR="0" wp14:anchorId="188B5C5E" wp14:editId="0E925365">
            <wp:extent cx="6097270" cy="1125855"/>
            <wp:effectExtent l="0" t="0" r="0" b="0"/>
            <wp:docPr id="5010057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0574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3BC6" w14:textId="54B314A0" w:rsidR="001B2605" w:rsidRDefault="001B2605" w:rsidP="0033593A">
      <w:pPr>
        <w:pStyle w:val="Ttulo2"/>
      </w:pPr>
    </w:p>
    <w:p w14:paraId="60E53E7C" w14:textId="064332EF" w:rsidR="001B2605" w:rsidRDefault="00EB1917" w:rsidP="00EB1917">
      <w:pPr>
        <w:pStyle w:val="Ttulo2"/>
        <w:numPr>
          <w:ilvl w:val="0"/>
          <w:numId w:val="4"/>
        </w:numPr>
      </w:pPr>
      <w:r>
        <w:t xml:space="preserve">L) </w:t>
      </w:r>
      <w:proofErr w:type="spellStart"/>
      <w:r>
        <w:t>g</w:t>
      </w:r>
      <w:r w:rsidR="00F13551">
        <w:t>it</w:t>
      </w:r>
      <w:proofErr w:type="spellEnd"/>
      <w:r w:rsidR="00F13551">
        <w:t xml:space="preserve"> </w:t>
      </w:r>
      <w:proofErr w:type="gramStart"/>
      <w:r w:rsidR="00F13551">
        <w:t>status</w:t>
      </w:r>
      <w:proofErr w:type="gramEnd"/>
      <w:r w:rsidR="00F13551">
        <w:t xml:space="preserve"> tras borrar “comidas.txt” y modificar “peliculas.txt”</w:t>
      </w:r>
    </w:p>
    <w:p w14:paraId="0D627234" w14:textId="77777777" w:rsidR="00F13551" w:rsidRDefault="00F13551" w:rsidP="00F13551"/>
    <w:p w14:paraId="62E2D76C" w14:textId="7771A80D" w:rsidR="00F13551" w:rsidRDefault="00F13551" w:rsidP="00F13551">
      <w:r>
        <w:rPr>
          <w:noProof/>
        </w:rPr>
        <w:drawing>
          <wp:inline distT="0" distB="0" distL="0" distR="0" wp14:anchorId="5E48E4AB" wp14:editId="776794CB">
            <wp:extent cx="6097270" cy="1256030"/>
            <wp:effectExtent l="0" t="0" r="0" b="1270"/>
            <wp:docPr id="2929869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86960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AAD1" w14:textId="011C7914" w:rsidR="00F13551" w:rsidRDefault="00F13551" w:rsidP="00F13551"/>
    <w:p w14:paraId="6E3889DE" w14:textId="00A0D7F8" w:rsidR="00F13551" w:rsidRDefault="00EB1917" w:rsidP="00EB1917">
      <w:pPr>
        <w:pStyle w:val="Ttulo2"/>
        <w:numPr>
          <w:ilvl w:val="0"/>
          <w:numId w:val="5"/>
        </w:numPr>
      </w:pPr>
      <w:r>
        <w:t xml:space="preserve">N) </w:t>
      </w:r>
      <w:proofErr w:type="spellStart"/>
      <w:r>
        <w:t>g</w:t>
      </w:r>
      <w:r w:rsidR="00F13551">
        <w:t>it</w:t>
      </w:r>
      <w:proofErr w:type="spellEnd"/>
      <w:r w:rsidR="00F13551">
        <w:t xml:space="preserve"> </w:t>
      </w:r>
      <w:proofErr w:type="gramStart"/>
      <w:r w:rsidR="00F13551">
        <w:t>status</w:t>
      </w:r>
      <w:proofErr w:type="gramEnd"/>
      <w:r w:rsidR="00F13551">
        <w:t xml:space="preserve"> tras añadir al área de preparación “peliculas.txt” y “comidas.txt”</w:t>
      </w:r>
    </w:p>
    <w:p w14:paraId="79B6CEAC" w14:textId="77777777" w:rsidR="00F13551" w:rsidRDefault="00F13551" w:rsidP="00F13551"/>
    <w:p w14:paraId="703D2E5F" w14:textId="6B13D5B1" w:rsidR="00F13551" w:rsidRDefault="00F13551" w:rsidP="00EB1917">
      <w:r>
        <w:rPr>
          <w:noProof/>
        </w:rPr>
        <w:lastRenderedPageBreak/>
        <w:drawing>
          <wp:inline distT="0" distB="0" distL="0" distR="0" wp14:anchorId="72F9D1D9" wp14:editId="5F40C945">
            <wp:extent cx="6097270" cy="944245"/>
            <wp:effectExtent l="0" t="0" r="0" b="8255"/>
            <wp:docPr id="179104760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47605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C934" w14:textId="1DE222D1" w:rsidR="00071857" w:rsidRDefault="00071857" w:rsidP="00071857"/>
    <w:p w14:paraId="4101A785" w14:textId="78B92C8C" w:rsidR="00071857" w:rsidRDefault="00EB1917" w:rsidP="00EB1917">
      <w:pPr>
        <w:pStyle w:val="Ttulo2"/>
        <w:numPr>
          <w:ilvl w:val="0"/>
          <w:numId w:val="6"/>
        </w:numPr>
      </w:pPr>
      <w:r>
        <w:t xml:space="preserve">Q) </w:t>
      </w:r>
      <w:proofErr w:type="spellStart"/>
      <w:r>
        <w:t>g</w:t>
      </w:r>
      <w:r w:rsidR="00071857">
        <w:t>it</w:t>
      </w:r>
      <w:proofErr w:type="spellEnd"/>
      <w:r w:rsidR="00071857">
        <w:t xml:space="preserve"> </w:t>
      </w:r>
      <w:proofErr w:type="gramStart"/>
      <w:r w:rsidR="00071857">
        <w:t>status</w:t>
      </w:r>
      <w:proofErr w:type="gramEnd"/>
      <w:r w:rsidR="00071857">
        <w:t xml:space="preserve"> para mostrar “</w:t>
      </w:r>
      <w:proofErr w:type="spellStart"/>
      <w:r w:rsidR="00071857">
        <w:t>datos.bak</w:t>
      </w:r>
      <w:proofErr w:type="spellEnd"/>
      <w:r w:rsidR="00071857">
        <w:t>” y carpeta “output”</w:t>
      </w:r>
    </w:p>
    <w:p w14:paraId="6FB1BEAC" w14:textId="77777777" w:rsidR="00EB1917" w:rsidRDefault="00EB1917" w:rsidP="00EB1917">
      <w:pPr>
        <w:pStyle w:val="Sinespaciado"/>
      </w:pPr>
    </w:p>
    <w:p w14:paraId="48C6142A" w14:textId="243469C3" w:rsidR="00071857" w:rsidRDefault="00071857" w:rsidP="00EB1917">
      <w:r>
        <w:rPr>
          <w:noProof/>
        </w:rPr>
        <w:drawing>
          <wp:inline distT="0" distB="0" distL="0" distR="0" wp14:anchorId="09CA12D1" wp14:editId="7A2012BA">
            <wp:extent cx="6097270" cy="1116330"/>
            <wp:effectExtent l="0" t="0" r="0" b="7620"/>
            <wp:docPr id="17266426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42652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E81D" w14:textId="77777777" w:rsidR="00071857" w:rsidRDefault="00071857" w:rsidP="00071857"/>
    <w:p w14:paraId="143935E8" w14:textId="78234F9B" w:rsidR="00071857" w:rsidRDefault="00EB1917" w:rsidP="00EB1917">
      <w:pPr>
        <w:pStyle w:val="Ttulo2"/>
        <w:numPr>
          <w:ilvl w:val="0"/>
          <w:numId w:val="7"/>
        </w:numPr>
      </w:pPr>
      <w:r>
        <w:t>S) G</w:t>
      </w:r>
      <w:r w:rsidR="00071857">
        <w:t xml:space="preserve">it status tras crear </w:t>
      </w:r>
      <w:proofErr w:type="gramStart"/>
      <w:r w:rsidR="00071857">
        <w:t>“.</w:t>
      </w:r>
      <w:proofErr w:type="spellStart"/>
      <w:r w:rsidR="00071857">
        <w:t>gitignore</w:t>
      </w:r>
      <w:proofErr w:type="spellEnd"/>
      <w:proofErr w:type="gramEnd"/>
      <w:r w:rsidR="00071857">
        <w:t>” para evitar que salga la carpeta “output” y “</w:t>
      </w:r>
      <w:proofErr w:type="spellStart"/>
      <w:r w:rsidR="00071857">
        <w:t>datos.bak</w:t>
      </w:r>
      <w:proofErr w:type="spellEnd"/>
      <w:r w:rsidR="00071857">
        <w:t xml:space="preserve">” en </w:t>
      </w:r>
      <w:proofErr w:type="spellStart"/>
      <w:r w:rsidR="00071857">
        <w:t>git</w:t>
      </w:r>
      <w:proofErr w:type="spellEnd"/>
      <w:r w:rsidR="00071857">
        <w:t xml:space="preserve"> status</w:t>
      </w:r>
    </w:p>
    <w:p w14:paraId="3FF880A5" w14:textId="77777777" w:rsidR="00071857" w:rsidRDefault="00071857" w:rsidP="00EB1917"/>
    <w:p w14:paraId="3DA92974" w14:textId="147062B2" w:rsidR="00071857" w:rsidRDefault="00071857" w:rsidP="00EB1917">
      <w:r>
        <w:rPr>
          <w:noProof/>
        </w:rPr>
        <w:drawing>
          <wp:inline distT="0" distB="0" distL="0" distR="0" wp14:anchorId="3686F499" wp14:editId="6A3AEF8F">
            <wp:extent cx="6097270" cy="1002665"/>
            <wp:effectExtent l="0" t="0" r="0" b="6985"/>
            <wp:docPr id="35466881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68810" name="Imagen 1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5027" w14:textId="77777777" w:rsidR="00071857" w:rsidRDefault="00071857" w:rsidP="00EB1917"/>
    <w:p w14:paraId="44E22A81" w14:textId="00973B71" w:rsidR="00071857" w:rsidRDefault="00EB1917" w:rsidP="00EB1917">
      <w:pPr>
        <w:pStyle w:val="Ttulo2"/>
        <w:numPr>
          <w:ilvl w:val="0"/>
          <w:numId w:val="8"/>
        </w:numPr>
      </w:pPr>
      <w:r>
        <w:t xml:space="preserve">U) </w:t>
      </w:r>
      <w:r w:rsidR="00071857">
        <w:t>Git log –</w:t>
      </w:r>
      <w:proofErr w:type="spellStart"/>
      <w:r w:rsidR="00071857">
        <w:t>graph</w:t>
      </w:r>
      <w:proofErr w:type="spellEnd"/>
      <w:r w:rsidR="00071857">
        <w:t xml:space="preserve"> de todos los cambios</w:t>
      </w:r>
    </w:p>
    <w:p w14:paraId="24A59B6F" w14:textId="77777777" w:rsidR="00071857" w:rsidRDefault="00071857" w:rsidP="00071857"/>
    <w:p w14:paraId="6D50BE79" w14:textId="0E7884EA" w:rsidR="00071857" w:rsidRDefault="00071857" w:rsidP="00071857">
      <w:r>
        <w:rPr>
          <w:noProof/>
        </w:rPr>
        <w:drawing>
          <wp:inline distT="0" distB="0" distL="0" distR="0" wp14:anchorId="408FB809" wp14:editId="0796BC43">
            <wp:extent cx="6097270" cy="3673475"/>
            <wp:effectExtent l="0" t="0" r="0" b="3175"/>
            <wp:docPr id="12145486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48636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BD03" w14:textId="52463794" w:rsidR="000D0A52" w:rsidRPr="005F7533" w:rsidRDefault="000D0A52" w:rsidP="000D0A52"/>
    <w:sectPr w:rsidR="000D0A52" w:rsidRPr="005F7533" w:rsidSect="000821D9">
      <w:headerReference w:type="default" r:id="rId20"/>
      <w:footerReference w:type="first" r:id="rId21"/>
      <w:pgSz w:w="11906" w:h="16838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6CB08" w14:textId="77777777" w:rsidR="006F783F" w:rsidRDefault="006F783F" w:rsidP="004B7E44">
      <w:r>
        <w:separator/>
      </w:r>
    </w:p>
  </w:endnote>
  <w:endnote w:type="continuationSeparator" w:id="0">
    <w:p w14:paraId="7C7A29D9" w14:textId="77777777" w:rsidR="006F783F" w:rsidRDefault="006F783F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24950E" w14:textId="77777777" w:rsidR="005A718F" w:rsidRDefault="005A718F" w:rsidP="004B7E44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120E9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5B3B7" w14:textId="77777777" w:rsidR="006F783F" w:rsidRDefault="006F783F" w:rsidP="004B7E44">
      <w:r>
        <w:separator/>
      </w:r>
    </w:p>
  </w:footnote>
  <w:footnote w:type="continuationSeparator" w:id="0">
    <w:p w14:paraId="4BBD6DAA" w14:textId="77777777" w:rsidR="006F783F" w:rsidRDefault="006F783F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7D082C2B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02A2CDE" w14:textId="77777777" w:rsidR="004B7E44" w:rsidRDefault="004B7E44" w:rsidP="004B7E44">
          <w:pPr>
            <w:pStyle w:val="Encabezado"/>
          </w:pPr>
          <w:r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2ABF3DA3" wp14:editId="066E202F">
                    <wp:extent cx="1352282" cy="592428"/>
                    <wp:effectExtent l="0" t="0" r="635" b="9525"/>
                    <wp:docPr id="11" name="Rectángu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7C0FBB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  <w:lang w:bidi="es-ES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ABF3DA3" id="Rectángulo 11" o:spid="_x0000_s1030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418ab3 [3204]" stroked="f" strokeweight="2pt">
                    <v:textbox>
                      <w:txbxContent>
                        <w:p w14:paraId="2F7C0FBB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es-ES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  <w:lang w:bidi="es-ES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016E"/>
    <w:multiLevelType w:val="hybridMultilevel"/>
    <w:tmpl w:val="FFB2D842"/>
    <w:lvl w:ilvl="0" w:tplc="077ED6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666E8"/>
    <w:multiLevelType w:val="hybridMultilevel"/>
    <w:tmpl w:val="1E200F48"/>
    <w:lvl w:ilvl="0" w:tplc="B64AE2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F5D6C"/>
    <w:multiLevelType w:val="hybridMultilevel"/>
    <w:tmpl w:val="F724C0CA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C7A1D"/>
    <w:multiLevelType w:val="hybridMultilevel"/>
    <w:tmpl w:val="60D8C7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459BF"/>
    <w:multiLevelType w:val="hybridMultilevel"/>
    <w:tmpl w:val="0CF8CDE4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74F54"/>
    <w:multiLevelType w:val="hybridMultilevel"/>
    <w:tmpl w:val="208CF3AC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656D0"/>
    <w:multiLevelType w:val="hybridMultilevel"/>
    <w:tmpl w:val="6854D81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61982"/>
    <w:multiLevelType w:val="hybridMultilevel"/>
    <w:tmpl w:val="D18C6EB4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047700">
    <w:abstractNumId w:val="1"/>
  </w:num>
  <w:num w:numId="2" w16cid:durableId="1060397479">
    <w:abstractNumId w:val="0"/>
  </w:num>
  <w:num w:numId="3" w16cid:durableId="1408191967">
    <w:abstractNumId w:val="3"/>
  </w:num>
  <w:num w:numId="4" w16cid:durableId="89089546">
    <w:abstractNumId w:val="7"/>
  </w:num>
  <w:num w:numId="5" w16cid:durableId="648293084">
    <w:abstractNumId w:val="4"/>
  </w:num>
  <w:num w:numId="6" w16cid:durableId="2051608673">
    <w:abstractNumId w:val="2"/>
  </w:num>
  <w:num w:numId="7" w16cid:durableId="487788651">
    <w:abstractNumId w:val="5"/>
  </w:num>
  <w:num w:numId="8" w16cid:durableId="19052898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58"/>
    <w:rsid w:val="00071857"/>
    <w:rsid w:val="000821D9"/>
    <w:rsid w:val="000D0A52"/>
    <w:rsid w:val="001B2605"/>
    <w:rsid w:val="00293B83"/>
    <w:rsid w:val="002D0058"/>
    <w:rsid w:val="002D6790"/>
    <w:rsid w:val="0033593A"/>
    <w:rsid w:val="003620F6"/>
    <w:rsid w:val="004A2933"/>
    <w:rsid w:val="004B7E44"/>
    <w:rsid w:val="004D5252"/>
    <w:rsid w:val="004E2B97"/>
    <w:rsid w:val="004F2B86"/>
    <w:rsid w:val="00530421"/>
    <w:rsid w:val="005A718F"/>
    <w:rsid w:val="005F7533"/>
    <w:rsid w:val="006A3CE7"/>
    <w:rsid w:val="006A5E32"/>
    <w:rsid w:val="006F783F"/>
    <w:rsid w:val="0070629C"/>
    <w:rsid w:val="007516CF"/>
    <w:rsid w:val="007648A7"/>
    <w:rsid w:val="008B33BC"/>
    <w:rsid w:val="009120E9"/>
    <w:rsid w:val="00945900"/>
    <w:rsid w:val="009A1D26"/>
    <w:rsid w:val="009C396C"/>
    <w:rsid w:val="009E62CC"/>
    <w:rsid w:val="00A14503"/>
    <w:rsid w:val="00A54EA9"/>
    <w:rsid w:val="00B572B4"/>
    <w:rsid w:val="00C10884"/>
    <w:rsid w:val="00CC41EB"/>
    <w:rsid w:val="00D23D18"/>
    <w:rsid w:val="00D447AE"/>
    <w:rsid w:val="00D7562D"/>
    <w:rsid w:val="00DB26A7"/>
    <w:rsid w:val="00E60AF2"/>
    <w:rsid w:val="00E76CAD"/>
    <w:rsid w:val="00E94B5F"/>
    <w:rsid w:val="00EB1917"/>
    <w:rsid w:val="00ED2CEF"/>
    <w:rsid w:val="00F1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6EE1BF"/>
  <w15:chartTrackingRefBased/>
  <w15:docId w15:val="{AC6E7CCC-2EDF-4CD8-B7A8-373B1DCF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2CC"/>
    <w:pPr>
      <w:spacing w:after="0"/>
    </w:pPr>
    <w:rPr>
      <w:rFonts w:ascii="Calibri" w:eastAsiaTheme="minorEastAsia" w:hAnsi="Calibri"/>
      <w:sz w:val="24"/>
      <w:szCs w:val="22"/>
    </w:rPr>
  </w:style>
  <w:style w:type="paragraph" w:styleId="Ttulo1">
    <w:name w:val="heading 1"/>
    <w:basedOn w:val="Normal"/>
    <w:link w:val="Ttulo1Car"/>
    <w:uiPriority w:val="2"/>
    <w:qFormat/>
    <w:rsid w:val="00530421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9E62CC"/>
    <w:pPr>
      <w:keepNext/>
      <w:spacing w:line="240" w:lineRule="auto"/>
      <w:outlineLvl w:val="1"/>
    </w:pPr>
    <w:rPr>
      <w:rFonts w:asciiTheme="majorHAnsi" w:eastAsia="Times New Roman" w:hAnsiTheme="majorHAnsi" w:cs="Times New Roman"/>
      <w:i/>
      <w:sz w:val="3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000000" w:themeColor="text1"/>
      <w:spacing w:val="20"/>
      <w:kern w:val="28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530421"/>
    <w:rPr>
      <w:rFonts w:asciiTheme="majorHAnsi" w:eastAsia="Times New Roman" w:hAnsiTheme="majorHAnsi" w:cs="Times New Roman"/>
      <w:b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9A1D26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96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9A1D26"/>
    <w:rPr>
      <w:rFonts w:asciiTheme="majorHAnsi" w:eastAsia="Times New Roman" w:hAnsiTheme="majorHAnsi" w:cs="Times New Roman"/>
      <w:b/>
      <w:caps/>
      <w:color w:val="FFFFFF" w:themeColor="background1"/>
      <w:sz w:val="96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9E62CC"/>
    <w:rPr>
      <w:rFonts w:asciiTheme="majorHAnsi" w:eastAsia="Times New Roman" w:hAnsiTheme="majorHAnsi" w:cs="Times New Roman"/>
      <w:i/>
      <w:sz w:val="3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000000" w:themeColor="text1"/>
      <w:spacing w:val="20"/>
      <w:kern w:val="28"/>
      <w:sz w:val="24"/>
      <w:szCs w:val="22"/>
    </w:rPr>
  </w:style>
  <w:style w:type="paragraph" w:customStyle="1" w:styleId="Captulo">
    <w:name w:val="Capítulo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595959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paragraph" w:styleId="Prrafodelista">
    <w:name w:val="List Paragraph"/>
    <w:basedOn w:val="Normal"/>
    <w:uiPriority w:val="34"/>
    <w:unhideWhenUsed/>
    <w:qFormat/>
    <w:rsid w:val="00530421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D447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hey\AppData\Local\Microsoft\Office\16.0\DTS\es-ES%7b9A2F7A7F-FB6B-4549-BD3E-7C47E1B976AD%7d\%7bECEE4242-4760-4ED0-800C-2F0237E537A6%7dtf16392796_win32.dotx" TargetMode="External"/></Relationships>
</file>

<file path=word/theme/theme1.xml><?xml version="1.0" encoding="utf-8"?>
<a:theme xmlns:a="http://schemas.openxmlformats.org/drawingml/2006/main" name="Theme2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1BEDD-D731-487E-970B-FEAE04161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{ECEE4242-4760-4ED0-800C-2F0237E537A6}tf16392796_win32.dotx</Template>
  <TotalTime>5</TotalTime>
  <Pages>3</Pages>
  <Words>112</Words>
  <Characters>621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</dc:creator>
  <cp:keywords/>
  <dc:description/>
  <cp:lastModifiedBy>Martha Zuhey Fernández Quispe</cp:lastModifiedBy>
  <cp:revision>3</cp:revision>
  <dcterms:created xsi:type="dcterms:W3CDTF">2023-10-03T19:37:00Z</dcterms:created>
  <dcterms:modified xsi:type="dcterms:W3CDTF">2023-10-03T19:42:00Z</dcterms:modified>
</cp:coreProperties>
</file>