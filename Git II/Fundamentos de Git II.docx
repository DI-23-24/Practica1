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8F869" w14:textId="727FE302" w:rsidR="004B7E44" w:rsidRDefault="00D447AE" w:rsidP="004B7E44">
      <w:r>
        <w:rPr>
          <w:noProof/>
          <w:lang w:bidi="es-ES"/>
        </w:rPr>
        <w:drawing>
          <wp:anchor distT="0" distB="0" distL="114300" distR="114300" simplePos="0" relativeHeight="251656192" behindDoc="1" locked="0" layoutInCell="1" allowOverlap="1" wp14:anchorId="5198C76C" wp14:editId="5FDE0342">
            <wp:simplePos x="0" y="0"/>
            <wp:positionH relativeFrom="column">
              <wp:posOffset>-730250</wp:posOffset>
            </wp:positionH>
            <wp:positionV relativeFrom="page">
              <wp:posOffset>76200</wp:posOffset>
            </wp:positionV>
            <wp:extent cx="15449853" cy="11525250"/>
            <wp:effectExtent l="3048000" t="2266950" r="0" b="430530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49853" cy="11525250"/>
                    </a:xfrm>
                    <a:prstGeom prst="rect">
                      <a:avLst/>
                    </a:prstGeom>
                    <a:scene3d>
                      <a:camera prst="perspectiveContrastingRightFacing"/>
                      <a:lightRig rig="threePt" dir="t"/>
                    </a:scene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90DE20" w14:textId="4177AFC8" w:rsidR="00D447AE" w:rsidRDefault="00D447AE" w:rsidP="00D447AE">
      <w:pPr>
        <w:tabs>
          <w:tab w:val="left" w:pos="7515"/>
        </w:tabs>
        <w:spacing w:after="200"/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18C88EF7" wp14:editId="632FE9F2">
                <wp:simplePos x="0" y="0"/>
                <wp:positionH relativeFrom="column">
                  <wp:posOffset>-732336</wp:posOffset>
                </wp:positionH>
                <wp:positionV relativeFrom="page">
                  <wp:posOffset>2690495</wp:posOffset>
                </wp:positionV>
                <wp:extent cx="6748145" cy="5167085"/>
                <wp:effectExtent l="0" t="0" r="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145" cy="516708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30893" id="Rectángulo 2" o:spid="_x0000_s1026" alt="rectángulo de color" style="position:absolute;margin-left:-57.65pt;margin-top:211.85pt;width:531.35pt;height:406.8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" fillcolor="#418ab3 [3204]" stroked="f" strokeweight="2pt">
                <w10:wrap anchory="page"/>
              </v:rect>
            </w:pict>
          </mc:Fallback>
        </mc:AlternateContent>
      </w:r>
      <w:r w:rsidR="00D7562D" w:rsidRPr="00D967AC">
        <w:rPr>
          <w:noProof/>
          <w:lang w:bidi="es-ES"/>
        </w:rPr>
        <w:drawing>
          <wp:anchor distT="0" distB="0" distL="114300" distR="114300" simplePos="0" relativeHeight="251658240" behindDoc="0" locked="0" layoutInCell="1" allowOverlap="1" wp14:anchorId="5767A73C" wp14:editId="402EC321">
            <wp:simplePos x="0" y="0"/>
            <wp:positionH relativeFrom="column">
              <wp:posOffset>78106</wp:posOffset>
            </wp:positionH>
            <wp:positionV relativeFrom="paragraph">
              <wp:posOffset>8358505</wp:posOffset>
            </wp:positionV>
            <wp:extent cx="895350" cy="455438"/>
            <wp:effectExtent l="0" t="0" r="0" b="1905"/>
            <wp:wrapNone/>
            <wp:docPr id="12" name="Gráfico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áfico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770" cy="458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A2AF49" w14:textId="4676E070" w:rsidR="00D447AE" w:rsidRDefault="00A54EA9">
      <w:pPr>
        <w:spacing w:after="200"/>
        <w:rPr>
          <w:rFonts w:asciiTheme="majorHAnsi" w:eastAsia="Times New Roman" w:hAnsiTheme="majorHAnsi" w:cs="Times New Roman"/>
          <w:b/>
          <w:sz w:val="48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974DCF4" wp14:editId="48A12A2F">
                <wp:simplePos x="0" y="0"/>
                <wp:positionH relativeFrom="column">
                  <wp:posOffset>-321945</wp:posOffset>
                </wp:positionH>
                <wp:positionV relativeFrom="paragraph">
                  <wp:posOffset>5184775</wp:posOffset>
                </wp:positionV>
                <wp:extent cx="6008370" cy="1404620"/>
                <wp:effectExtent l="0" t="0" r="0" b="0"/>
                <wp:wrapSquare wrapText="bothSides"/>
                <wp:docPr id="29059086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83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040580" w14:textId="1EC186EE" w:rsidR="00D447AE" w:rsidRPr="00D447AE" w:rsidRDefault="00D447AE" w:rsidP="00D447AE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D447AE">
                              <w:rPr>
                                <w:color w:val="FFFFFF" w:themeColor="background1"/>
                                <w:sz w:val="40"/>
                                <w:szCs w:val="40"/>
                                <w:lang w:bidi="es-ES"/>
                              </w:rPr>
                              <w:t>Martha Zuhey Fernández Quispe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974DCF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25.35pt;margin-top:408.25pt;width:473.1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" filled="f" stroked="f">
                <v:textbox style="mso-fit-shape-to-text:t">
                  <w:txbxContent>
                    <w:p w14:paraId="73040580" w14:textId="1EC186EE" w:rsidR="00D447AE" w:rsidRPr="00D447AE" w:rsidRDefault="00D447AE" w:rsidP="00D447AE">
                      <w:pPr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 w:rsidRPr="00D447AE">
                        <w:rPr>
                          <w:color w:val="FFFFFF" w:themeColor="background1"/>
                          <w:sz w:val="40"/>
                          <w:szCs w:val="40"/>
                          <w:lang w:bidi="es-ES"/>
                        </w:rPr>
                        <w:t>Martha Zuhey Fernández Quispe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CC2FFCE" wp14:editId="40CE6262">
                <wp:simplePos x="0" y="0"/>
                <wp:positionH relativeFrom="column">
                  <wp:posOffset>-310515</wp:posOffset>
                </wp:positionH>
                <wp:positionV relativeFrom="paragraph">
                  <wp:posOffset>4383405</wp:posOffset>
                </wp:positionV>
                <wp:extent cx="6008370" cy="1404620"/>
                <wp:effectExtent l="0" t="0" r="0" b="635"/>
                <wp:wrapSquare wrapText="bothSides"/>
                <wp:docPr id="6872501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83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54AF88" w14:textId="0CBE8FFE" w:rsidR="00D447AE" w:rsidRPr="00D447AE" w:rsidRDefault="00D3441A" w:rsidP="00D447AE">
                            <w:pPr>
                              <w:rPr>
                                <w:rFonts w:cs="Calibri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Fundamentos de Git 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C2FFCE" id="_x0000_s1027" type="#_x0000_t202" style="position:absolute;margin-left:-24.45pt;margin-top:345.15pt;width:473.1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" filled="f" stroked="f">
                <v:textbox style="mso-fit-shape-to-text:t">
                  <w:txbxContent>
                    <w:p w14:paraId="7554AF88" w14:textId="0CBE8FFE" w:rsidR="00D447AE" w:rsidRPr="00D447AE" w:rsidRDefault="00D3441A" w:rsidP="00D447AE">
                      <w:pPr>
                        <w:rPr>
                          <w:rFonts w:cs="Calibri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cs="Calibri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Fundamentos de Git II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D421C2" wp14:editId="3E9407C2">
                <wp:simplePos x="0" y="0"/>
                <wp:positionH relativeFrom="column">
                  <wp:posOffset>-190500</wp:posOffset>
                </wp:positionH>
                <wp:positionV relativeFrom="paragraph">
                  <wp:posOffset>4010025</wp:posOffset>
                </wp:positionV>
                <wp:extent cx="1407795" cy="100965"/>
                <wp:effectExtent l="0" t="0" r="20955" b="13335"/>
                <wp:wrapNone/>
                <wp:docPr id="1441157572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795" cy="1009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7FD81" id="Rectángulo 3" o:spid="_x0000_s1026" style="position:absolute;margin-left:-15pt;margin-top:315.75pt;width:110.85pt;height:7.9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" fillcolor="white [3212]" strokecolor="white [3212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5D41CC1" wp14:editId="69DC2C15">
                <wp:simplePos x="0" y="0"/>
                <wp:positionH relativeFrom="column">
                  <wp:posOffset>-321945</wp:posOffset>
                </wp:positionH>
                <wp:positionV relativeFrom="paragraph">
                  <wp:posOffset>5639435</wp:posOffset>
                </wp:positionV>
                <wp:extent cx="6008370" cy="1404620"/>
                <wp:effectExtent l="0" t="0" r="0" b="5080"/>
                <wp:wrapSquare wrapText="bothSides"/>
                <wp:docPr id="71250695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83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40F8C" w14:textId="77777777" w:rsidR="00D447AE" w:rsidRPr="00D447AE" w:rsidRDefault="00D447AE" w:rsidP="00D447AE">
                            <w:pPr>
                              <w:rPr>
                                <w:color w:val="FFFFFF" w:themeColor="background1"/>
                                <w:lang w:bidi="es-ES"/>
                              </w:rPr>
                            </w:pPr>
                            <w:r w:rsidRPr="00D447AE">
                              <w:rPr>
                                <w:color w:val="FFFFFF" w:themeColor="background1"/>
                                <w:lang w:bidi="es-ES"/>
                              </w:rPr>
                              <w:t>IES Mare Nostrum</w:t>
                            </w:r>
                          </w:p>
                          <w:p w14:paraId="06825678" w14:textId="34FDC3CE" w:rsidR="00D447AE" w:rsidRPr="00D447AE" w:rsidRDefault="00D447AE" w:rsidP="00D447A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447AE">
                              <w:rPr>
                                <w:color w:val="FFFFFF" w:themeColor="background1"/>
                                <w:lang w:bidi="es-ES"/>
                              </w:rPr>
                              <w:t>Desarrollo de Aplicaciones Multiplataforma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D41CC1" id="_x0000_s1028" type="#_x0000_t202" style="position:absolute;margin-left:-25.35pt;margin-top:444.05pt;width:473.1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" filled="f" stroked="f">
                <v:textbox style="mso-fit-shape-to-text:t">
                  <w:txbxContent>
                    <w:p w14:paraId="72040F8C" w14:textId="77777777" w:rsidR="00D447AE" w:rsidRPr="00D447AE" w:rsidRDefault="00D447AE" w:rsidP="00D447AE">
                      <w:pPr>
                        <w:rPr>
                          <w:color w:val="FFFFFF" w:themeColor="background1"/>
                          <w:lang w:bidi="es-ES"/>
                        </w:rPr>
                      </w:pPr>
                      <w:r w:rsidRPr="00D447AE">
                        <w:rPr>
                          <w:color w:val="FFFFFF" w:themeColor="background1"/>
                          <w:lang w:bidi="es-ES"/>
                        </w:rPr>
                        <w:t>IES Mare Nostrum</w:t>
                      </w:r>
                    </w:p>
                    <w:p w14:paraId="06825678" w14:textId="34FDC3CE" w:rsidR="00D447AE" w:rsidRPr="00D447AE" w:rsidRDefault="00D447AE" w:rsidP="00D447AE">
                      <w:pPr>
                        <w:rPr>
                          <w:color w:val="FFFFFF" w:themeColor="background1"/>
                        </w:rPr>
                      </w:pPr>
                      <w:r w:rsidRPr="00D447AE">
                        <w:rPr>
                          <w:color w:val="FFFFFF" w:themeColor="background1"/>
                          <w:lang w:bidi="es-ES"/>
                        </w:rPr>
                        <w:t>Desarrollo de Aplicaciones Multiplataforma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6B70B32" wp14:editId="7AB304DC">
                <wp:simplePos x="0" y="0"/>
                <wp:positionH relativeFrom="column">
                  <wp:posOffset>-323026</wp:posOffset>
                </wp:positionH>
                <wp:positionV relativeFrom="paragraph">
                  <wp:posOffset>2327011</wp:posOffset>
                </wp:positionV>
                <wp:extent cx="6008370" cy="1404620"/>
                <wp:effectExtent l="0" t="0" r="0" b="571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83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80250B" w14:textId="55A78169" w:rsidR="00D447AE" w:rsidRPr="00D447AE" w:rsidRDefault="00D447AE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D447AE"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>DESARROLLO DE INTERFACES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B70B32" id="_x0000_s1029" type="#_x0000_t202" style="position:absolute;margin-left:-25.45pt;margin-top:183.25pt;width:473.1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" filled="f" stroked="f">
                <v:textbox style="mso-fit-shape-to-text:t">
                  <w:txbxContent>
                    <w:p w14:paraId="5280250B" w14:textId="55A78169" w:rsidR="00D447AE" w:rsidRPr="00D447AE" w:rsidRDefault="00D447AE">
                      <w:pP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</w:pPr>
                      <w:r w:rsidRPr="00D447AE"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  <w:t>DESARROLLO DE INTERFACES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47AE">
        <w:br w:type="page"/>
      </w:r>
    </w:p>
    <w:p w14:paraId="4F4F015D" w14:textId="2A0CA9AA" w:rsidR="00071857" w:rsidRDefault="00071857" w:rsidP="00071857">
      <w:pPr>
        <w:pStyle w:val="Ttulo1"/>
      </w:pPr>
      <w:r>
        <w:lastRenderedPageBreak/>
        <w:t>Fundamentos Git II</w:t>
      </w:r>
    </w:p>
    <w:p w14:paraId="7D10ACD5" w14:textId="3B6D60BA" w:rsidR="005F7533" w:rsidRDefault="002534B7" w:rsidP="002534B7">
      <w:pPr>
        <w:pStyle w:val="Ttulo2"/>
        <w:numPr>
          <w:ilvl w:val="0"/>
          <w:numId w:val="3"/>
        </w:numPr>
      </w:pPr>
      <w:r>
        <w:t xml:space="preserve">G) </w:t>
      </w:r>
      <w:r w:rsidR="005F7533">
        <w:t>Creación de repositorio, subida de “actores.txt”, creación de rama y subida de archivo “actrices.txt” a rama test</w:t>
      </w:r>
    </w:p>
    <w:p w14:paraId="69E8FB41" w14:textId="77777777" w:rsidR="005F7533" w:rsidRDefault="005F7533" w:rsidP="005F7533"/>
    <w:p w14:paraId="52FEAF63" w14:textId="1D4B22CE" w:rsidR="005F7533" w:rsidRDefault="005F7533" w:rsidP="002534B7">
      <w:r>
        <w:rPr>
          <w:noProof/>
        </w:rPr>
        <w:drawing>
          <wp:inline distT="0" distB="0" distL="0" distR="0" wp14:anchorId="6682FE4B" wp14:editId="3AF29AB2">
            <wp:extent cx="6097270" cy="1555750"/>
            <wp:effectExtent l="0" t="0" r="0" b="6350"/>
            <wp:docPr id="2109615059" name="Imagen 1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615059" name="Imagen 1" descr="Una captura de pantalla de un celular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4DC6F" w14:textId="77777777" w:rsidR="005F7533" w:rsidRDefault="005F7533" w:rsidP="005F7533"/>
    <w:p w14:paraId="564274E8" w14:textId="4B44719F" w:rsidR="005F7533" w:rsidRDefault="002534B7" w:rsidP="002534B7">
      <w:pPr>
        <w:pStyle w:val="Ttulo2"/>
        <w:numPr>
          <w:ilvl w:val="0"/>
          <w:numId w:val="4"/>
        </w:numPr>
      </w:pPr>
      <w:r>
        <w:t xml:space="preserve">I) </w:t>
      </w:r>
      <w:r w:rsidR="005F7533">
        <w:t>Combinamos “rama” test a rama “master”</w:t>
      </w:r>
    </w:p>
    <w:p w14:paraId="2003CCD5" w14:textId="77777777" w:rsidR="005F7533" w:rsidRDefault="005F7533" w:rsidP="005F7533"/>
    <w:p w14:paraId="596EEB3E" w14:textId="27DEEC4E" w:rsidR="005F7533" w:rsidRDefault="005F7533" w:rsidP="005F7533">
      <w:r>
        <w:rPr>
          <w:noProof/>
        </w:rPr>
        <w:drawing>
          <wp:inline distT="0" distB="0" distL="0" distR="0" wp14:anchorId="2E1C4248" wp14:editId="1C682C7C">
            <wp:extent cx="6097270" cy="848360"/>
            <wp:effectExtent l="0" t="0" r="0" b="8890"/>
            <wp:docPr id="1858840800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840800" name="Imagen 1" descr="Imagen que contiene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0269A" w14:textId="07210160" w:rsidR="003620F6" w:rsidRDefault="003620F6" w:rsidP="005F7533"/>
    <w:p w14:paraId="4432411D" w14:textId="18859D8B" w:rsidR="003620F6" w:rsidRDefault="002534B7" w:rsidP="002534B7">
      <w:pPr>
        <w:pStyle w:val="Ttulo2"/>
        <w:numPr>
          <w:ilvl w:val="0"/>
          <w:numId w:val="5"/>
        </w:numPr>
      </w:pPr>
      <w:r>
        <w:t xml:space="preserve">N) </w:t>
      </w:r>
      <w:r w:rsidR="003620F6">
        <w:t>Creamos segunda rama “test2” y añadimos contenido a “actrices.txt”</w:t>
      </w:r>
    </w:p>
    <w:p w14:paraId="1974C7CA" w14:textId="0DB2FEB8" w:rsidR="003620F6" w:rsidRDefault="003620F6" w:rsidP="003620F6"/>
    <w:p w14:paraId="639055CC" w14:textId="117A3DC7" w:rsidR="003620F6" w:rsidRDefault="003620F6" w:rsidP="003620F6">
      <w:r>
        <w:rPr>
          <w:noProof/>
        </w:rPr>
        <w:drawing>
          <wp:inline distT="0" distB="0" distL="0" distR="0" wp14:anchorId="19A0AB8D" wp14:editId="4F17B669">
            <wp:extent cx="6097270" cy="3044190"/>
            <wp:effectExtent l="0" t="0" r="0" b="3810"/>
            <wp:docPr id="35421997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19974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38D40" w14:textId="77777777" w:rsidR="003620F6" w:rsidRDefault="003620F6" w:rsidP="003620F6"/>
    <w:p w14:paraId="01DA29C5" w14:textId="0A8C07EC" w:rsidR="003620F6" w:rsidRDefault="002534B7" w:rsidP="002534B7">
      <w:pPr>
        <w:pStyle w:val="Ttulo2"/>
        <w:numPr>
          <w:ilvl w:val="0"/>
          <w:numId w:val="6"/>
        </w:numPr>
      </w:pPr>
      <w:r>
        <w:t xml:space="preserve">O) </w:t>
      </w:r>
      <w:r w:rsidR="003620F6">
        <w:t>Conflicto al hacer merge entre “test2” y “master”</w:t>
      </w:r>
    </w:p>
    <w:p w14:paraId="1F862957" w14:textId="77777777" w:rsidR="003620F6" w:rsidRDefault="003620F6" w:rsidP="003620F6"/>
    <w:p w14:paraId="61AE0E33" w14:textId="35040690" w:rsidR="003620F6" w:rsidRDefault="003620F6" w:rsidP="003620F6">
      <w:r>
        <w:rPr>
          <w:noProof/>
        </w:rPr>
        <w:lastRenderedPageBreak/>
        <w:drawing>
          <wp:inline distT="0" distB="0" distL="0" distR="0" wp14:anchorId="767C8479" wp14:editId="5E933B93">
            <wp:extent cx="6097270" cy="647065"/>
            <wp:effectExtent l="0" t="0" r="0" b="635"/>
            <wp:docPr id="13527700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7700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8F999" w14:textId="77777777" w:rsidR="004A2933" w:rsidRDefault="004A2933" w:rsidP="003620F6"/>
    <w:p w14:paraId="2BFCF879" w14:textId="2D0F5EA3" w:rsidR="004A2933" w:rsidRDefault="002534B7" w:rsidP="002534B7">
      <w:pPr>
        <w:pStyle w:val="Ttulo2"/>
        <w:numPr>
          <w:ilvl w:val="0"/>
          <w:numId w:val="7"/>
        </w:numPr>
      </w:pPr>
      <w:r>
        <w:t xml:space="preserve">P) </w:t>
      </w:r>
      <w:r w:rsidR="0099224A">
        <w:t>y</w:t>
      </w:r>
      <w:r>
        <w:t xml:space="preserve"> Q) </w:t>
      </w:r>
      <w:r w:rsidR="004A2933">
        <w:t>Resolviendo el conflicto</w:t>
      </w:r>
    </w:p>
    <w:p w14:paraId="6997ACF4" w14:textId="77777777" w:rsidR="002534B7" w:rsidRDefault="002534B7" w:rsidP="002534B7"/>
    <w:p w14:paraId="53BE07D6" w14:textId="08010BF5" w:rsidR="004A2933" w:rsidRDefault="004A2933" w:rsidP="004A2933">
      <w:r>
        <w:t>Hay varias formas de resolver este conflicto, el caso más sencillo es el siguiente, simplemente hacemos un “git add actrices.txt” y un “git commit” para poder resolver este conflicto:</w:t>
      </w:r>
    </w:p>
    <w:p w14:paraId="5FD9890C" w14:textId="77777777" w:rsidR="002534B7" w:rsidRPr="004A2933" w:rsidRDefault="002534B7" w:rsidP="002534B7"/>
    <w:p w14:paraId="4C62CA93" w14:textId="67F3BFBC" w:rsidR="004A2933" w:rsidRDefault="004A2933" w:rsidP="004A2933">
      <w:r>
        <w:rPr>
          <w:noProof/>
        </w:rPr>
        <w:drawing>
          <wp:inline distT="0" distB="0" distL="0" distR="0" wp14:anchorId="0D0F7F05" wp14:editId="6CF1FED1">
            <wp:extent cx="6097270" cy="4545965"/>
            <wp:effectExtent l="0" t="0" r="0" b="6985"/>
            <wp:docPr id="151888432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884328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413D2" w14:textId="77777777" w:rsidR="004A2933" w:rsidRDefault="004A2933" w:rsidP="004A2933"/>
    <w:p w14:paraId="5CA224CD" w14:textId="1D955982" w:rsidR="004A2933" w:rsidRDefault="004A2933" w:rsidP="004A2933">
      <w:r>
        <w:t xml:space="preserve">Otra forma de resolver este conflicto es manualmente editando el contenido de este txt. </w:t>
      </w:r>
    </w:p>
    <w:p w14:paraId="0D4A4DCA" w14:textId="77777777" w:rsidR="00D23D18" w:rsidRDefault="00D23D18" w:rsidP="00D23D18"/>
    <w:p w14:paraId="00F484EF" w14:textId="14350086" w:rsidR="00D23D18" w:rsidRDefault="002534B7" w:rsidP="002534B7">
      <w:pPr>
        <w:pStyle w:val="Ttulo2"/>
        <w:ind w:left="360"/>
      </w:pPr>
      <w:r>
        <w:t xml:space="preserve">3. </w:t>
      </w:r>
      <w:r w:rsidR="00D23D18">
        <w:t>Clonación de repositorio de “S2R2-remoto” a “S2R2”</w:t>
      </w:r>
    </w:p>
    <w:p w14:paraId="78F6E94B" w14:textId="77777777" w:rsidR="00D23D18" w:rsidRDefault="00D23D18" w:rsidP="002534B7"/>
    <w:p w14:paraId="61845DF0" w14:textId="75D731BD" w:rsidR="00D23D18" w:rsidRDefault="00D23D18" w:rsidP="00D23D18">
      <w:r>
        <w:rPr>
          <w:noProof/>
        </w:rPr>
        <w:drawing>
          <wp:inline distT="0" distB="0" distL="0" distR="0" wp14:anchorId="5B9C0F60" wp14:editId="7CA4E748">
            <wp:extent cx="6029498" cy="807522"/>
            <wp:effectExtent l="0" t="0" r="0" b="0"/>
            <wp:docPr id="109956500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565007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07365" cy="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03E1B" w14:textId="77777777" w:rsidR="0070629C" w:rsidRDefault="0070629C" w:rsidP="0070629C"/>
    <w:p w14:paraId="1AFC587F" w14:textId="10D67303" w:rsidR="0070629C" w:rsidRDefault="002534B7" w:rsidP="002534B7">
      <w:pPr>
        <w:pStyle w:val="Ttulo2"/>
        <w:ind w:left="360"/>
      </w:pPr>
      <w:r>
        <w:t xml:space="preserve">3. C) </w:t>
      </w:r>
      <w:r w:rsidR="0070629C">
        <w:t>Realizar un push a repositorio remoto</w:t>
      </w:r>
    </w:p>
    <w:p w14:paraId="76A5FD27" w14:textId="77777777" w:rsidR="0070629C" w:rsidRDefault="0070629C" w:rsidP="0070629C"/>
    <w:p w14:paraId="31FD8538" w14:textId="19E543E6" w:rsidR="0070629C" w:rsidRDefault="0070629C" w:rsidP="0070629C">
      <w:r>
        <w:rPr>
          <w:noProof/>
        </w:rPr>
        <w:lastRenderedPageBreak/>
        <w:drawing>
          <wp:inline distT="0" distB="0" distL="0" distR="0" wp14:anchorId="0B6A8794" wp14:editId="6C6253D2">
            <wp:extent cx="5989426" cy="1246909"/>
            <wp:effectExtent l="0" t="0" r="0" b="0"/>
            <wp:docPr id="118832698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326988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4508" cy="125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CDAF9" w14:textId="77777777" w:rsidR="0070629C" w:rsidRDefault="0070629C" w:rsidP="0070629C"/>
    <w:p w14:paraId="4C43D1F7" w14:textId="2A70305A" w:rsidR="0070629C" w:rsidRDefault="002534B7" w:rsidP="002534B7">
      <w:pPr>
        <w:pStyle w:val="Ttulo2"/>
        <w:ind w:left="360"/>
      </w:pPr>
      <w:r>
        <w:t xml:space="preserve">3. G) </w:t>
      </w:r>
      <w:r w:rsidR="0070629C">
        <w:t>Push de rama “version1” al repositorio remoto</w:t>
      </w:r>
    </w:p>
    <w:p w14:paraId="541E15B4" w14:textId="77777777" w:rsidR="0070629C" w:rsidRDefault="0070629C" w:rsidP="0070629C"/>
    <w:p w14:paraId="71A06F22" w14:textId="79FEAA93" w:rsidR="0070629C" w:rsidRDefault="0070629C" w:rsidP="0070629C">
      <w:r>
        <w:rPr>
          <w:noProof/>
        </w:rPr>
        <w:drawing>
          <wp:inline distT="0" distB="0" distL="0" distR="0" wp14:anchorId="39E2C3C3" wp14:editId="24D7DC35">
            <wp:extent cx="6097270" cy="1438910"/>
            <wp:effectExtent l="0" t="0" r="0" b="8890"/>
            <wp:docPr id="91410428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104286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FBDE7" w14:textId="6D81A675" w:rsidR="0070629C" w:rsidRDefault="0070629C" w:rsidP="0070629C"/>
    <w:p w14:paraId="0855E043" w14:textId="12DBFA0C" w:rsidR="0070629C" w:rsidRDefault="002534B7" w:rsidP="0099224A">
      <w:pPr>
        <w:pStyle w:val="Ttulo2"/>
        <w:numPr>
          <w:ilvl w:val="0"/>
          <w:numId w:val="14"/>
        </w:numPr>
      </w:pPr>
      <w:r>
        <w:t xml:space="preserve">A) </w:t>
      </w:r>
      <w:r w:rsidR="0070629C">
        <w:t>Mostramos el contenido del fichero “directores.txt” y el resultado de git status</w:t>
      </w:r>
    </w:p>
    <w:p w14:paraId="1D17A1F3" w14:textId="77777777" w:rsidR="0070629C" w:rsidRDefault="0070629C" w:rsidP="0070629C"/>
    <w:p w14:paraId="48892645" w14:textId="6363A37B" w:rsidR="0070629C" w:rsidRDefault="0070629C" w:rsidP="0070629C">
      <w:r>
        <w:rPr>
          <w:noProof/>
        </w:rPr>
        <w:drawing>
          <wp:inline distT="0" distB="0" distL="0" distR="0" wp14:anchorId="00839123" wp14:editId="4FC06F69">
            <wp:extent cx="6097270" cy="1505585"/>
            <wp:effectExtent l="0" t="0" r="0" b="0"/>
            <wp:docPr id="47668701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687018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88210" w14:textId="77777777" w:rsidR="0070629C" w:rsidRDefault="0070629C" w:rsidP="0070629C"/>
    <w:p w14:paraId="3EFA731A" w14:textId="46A18D5B" w:rsidR="0070629C" w:rsidRDefault="0099224A" w:rsidP="0099224A">
      <w:pPr>
        <w:pStyle w:val="Ttulo2"/>
        <w:numPr>
          <w:ilvl w:val="0"/>
          <w:numId w:val="15"/>
        </w:numPr>
      </w:pPr>
      <w:r>
        <w:t xml:space="preserve">B) y C) </w:t>
      </w:r>
      <w:r w:rsidR="0070629C">
        <w:t>Cambiamos a version1 y mostramos el contenido de “directores.txt”</w:t>
      </w:r>
    </w:p>
    <w:p w14:paraId="5A0B0908" w14:textId="77777777" w:rsidR="0070629C" w:rsidRDefault="0070629C" w:rsidP="0070629C"/>
    <w:p w14:paraId="60306E27" w14:textId="2F05D4CF" w:rsidR="0070629C" w:rsidRDefault="0070629C" w:rsidP="0070629C">
      <w:r>
        <w:rPr>
          <w:noProof/>
        </w:rPr>
        <w:drawing>
          <wp:inline distT="0" distB="0" distL="0" distR="0" wp14:anchorId="0DC1CD9D" wp14:editId="142BE5EE">
            <wp:extent cx="6097270" cy="1677035"/>
            <wp:effectExtent l="0" t="0" r="0" b="0"/>
            <wp:docPr id="28375118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751187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605C5" w14:textId="77777777" w:rsidR="0070629C" w:rsidRDefault="0070629C" w:rsidP="0070629C"/>
    <w:p w14:paraId="15204DA1" w14:textId="428383A8" w:rsidR="0070629C" w:rsidRDefault="0099224A" w:rsidP="0099224A">
      <w:pPr>
        <w:pStyle w:val="Ttulo2"/>
        <w:numPr>
          <w:ilvl w:val="0"/>
          <w:numId w:val="16"/>
        </w:numPr>
      </w:pPr>
      <w:r>
        <w:t xml:space="preserve">F) </w:t>
      </w:r>
      <w:r w:rsidR="000D0A52">
        <w:t>Subida de la rama master actualizada al servidor</w:t>
      </w:r>
    </w:p>
    <w:p w14:paraId="7A426673" w14:textId="77777777" w:rsidR="000D0A52" w:rsidRDefault="000D0A52" w:rsidP="000D0A52"/>
    <w:p w14:paraId="44BE0C39" w14:textId="2DCBE75A" w:rsidR="000D0A52" w:rsidRDefault="000D0A52" w:rsidP="000D0A52">
      <w:r>
        <w:rPr>
          <w:noProof/>
        </w:rPr>
        <w:lastRenderedPageBreak/>
        <w:drawing>
          <wp:inline distT="0" distB="0" distL="0" distR="0" wp14:anchorId="0277450F" wp14:editId="644F73C0">
            <wp:extent cx="6097270" cy="2313305"/>
            <wp:effectExtent l="0" t="0" r="0" b="0"/>
            <wp:docPr id="184317891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178910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699DC" w14:textId="77777777" w:rsidR="0099224A" w:rsidRDefault="0099224A" w:rsidP="0099224A">
      <w:pPr>
        <w:pStyle w:val="Sinespaciado"/>
      </w:pPr>
    </w:p>
    <w:p w14:paraId="62C4CB3E" w14:textId="6264A0DB" w:rsidR="000D0A52" w:rsidRDefault="0099224A" w:rsidP="0099224A">
      <w:pPr>
        <w:pStyle w:val="Ttulo2"/>
        <w:numPr>
          <w:ilvl w:val="0"/>
          <w:numId w:val="13"/>
        </w:numPr>
      </w:pPr>
      <w:r>
        <w:t xml:space="preserve">A) </w:t>
      </w:r>
      <w:r w:rsidR="000D0A52">
        <w:t>Hacemos un fetch de S2R2-remoto a S2R2 sin fusionarlos</w:t>
      </w:r>
    </w:p>
    <w:p w14:paraId="225BF066" w14:textId="77777777" w:rsidR="000D0A52" w:rsidRDefault="000D0A52" w:rsidP="000D0A52">
      <w:pPr>
        <w:pStyle w:val="Sinespaciado"/>
      </w:pPr>
    </w:p>
    <w:p w14:paraId="4C15E306" w14:textId="15B2BC44" w:rsidR="000D0A52" w:rsidRDefault="000D0A52" w:rsidP="000D0A52">
      <w:pPr>
        <w:pStyle w:val="Sinespaciado"/>
      </w:pPr>
      <w:r>
        <w:rPr>
          <w:noProof/>
        </w:rPr>
        <w:drawing>
          <wp:inline distT="0" distB="0" distL="0" distR="0" wp14:anchorId="04ED48C2" wp14:editId="0B183C69">
            <wp:extent cx="6097270" cy="621665"/>
            <wp:effectExtent l="0" t="0" r="0" b="6985"/>
            <wp:docPr id="12926353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63535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B6234" w14:textId="77777777" w:rsidR="000D0A52" w:rsidRDefault="000D0A52" w:rsidP="000D0A52">
      <w:pPr>
        <w:pStyle w:val="Sinespaciado"/>
      </w:pPr>
    </w:p>
    <w:p w14:paraId="28F1CA4C" w14:textId="2417F52E" w:rsidR="000D0A52" w:rsidRDefault="000D0A52" w:rsidP="0099224A">
      <w:pPr>
        <w:pStyle w:val="Ttulo2"/>
        <w:numPr>
          <w:ilvl w:val="0"/>
          <w:numId w:val="12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8054D9E" wp14:editId="233B3072">
                <wp:simplePos x="0" y="0"/>
                <wp:positionH relativeFrom="column">
                  <wp:posOffset>20834</wp:posOffset>
                </wp:positionH>
                <wp:positionV relativeFrom="paragraph">
                  <wp:posOffset>602928</wp:posOffset>
                </wp:positionV>
                <wp:extent cx="6075045" cy="2060841"/>
                <wp:effectExtent l="0" t="0" r="1905" b="0"/>
                <wp:wrapTight wrapText="bothSides">
                  <wp:wrapPolygon edited="0">
                    <wp:start x="0" y="0"/>
                    <wp:lineTo x="0" y="21367"/>
                    <wp:lineTo x="21539" y="21367"/>
                    <wp:lineTo x="21539" y="0"/>
                    <wp:lineTo x="0" y="0"/>
                  </wp:wrapPolygon>
                </wp:wrapTight>
                <wp:docPr id="1898866030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5045" cy="2060841"/>
                          <a:chOff x="0" y="0"/>
                          <a:chExt cx="6075045" cy="2060841"/>
                        </a:xfrm>
                      </wpg:grpSpPr>
                      <pic:pic xmlns:pic="http://schemas.openxmlformats.org/drawingml/2006/picture">
                        <pic:nvPicPr>
                          <pic:cNvPr id="2115602648" name="Imagen 2115602648" descr="Texto&#10;&#10;Descripción generada automáticament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5" t="73318"/>
                          <a:stretch/>
                        </pic:blipFill>
                        <pic:spPr bwMode="auto">
                          <a:xfrm>
                            <a:off x="0" y="1088021"/>
                            <a:ext cx="6075045" cy="972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1267783" name="Imagen 321267783" descr="Texto&#10;&#10;Descripción generada automáticament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5" b="69191"/>
                          <a:stretch/>
                        </pic:blipFill>
                        <pic:spPr bwMode="auto">
                          <a:xfrm>
                            <a:off x="0" y="0"/>
                            <a:ext cx="6075045" cy="1122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FBB191F" id="Grupo 4" o:spid="_x0000_s1026" style="position:absolute;margin-left:1.65pt;margin-top:47.45pt;width:478.35pt;height:162.25pt;z-index:251678720" coordsize="60750,206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">
                <v:shape id="Imagen 2115602648" o:spid="_x0000_s1027" type="#_x0000_t75" alt="Texto&#10;&#10;Descripción generada automáticamente" style="position:absolute;top:10880;width:60750;height:9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">
                  <v:imagedata r:id="rId34" o:title="Texto&#10;&#10;Descripción generada automáticamente" croptop="48050f" cropleft="239f"/>
                </v:shape>
                <v:shape id="Imagen 321267783" o:spid="_x0000_s1028" type="#_x0000_t75" alt="Texto&#10;&#10;Descripción generada automáticamente" style="position:absolute;width:60750;height:11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">
                  <v:imagedata r:id="rId34" o:title="Texto&#10;&#10;Descripción generada automáticamente" cropbottom="45345f" cropleft="239f"/>
                </v:shape>
                <w10:wrap type="tight"/>
              </v:group>
            </w:pict>
          </mc:Fallback>
        </mc:AlternateContent>
      </w:r>
      <w:r w:rsidR="0099224A">
        <w:t xml:space="preserve">B) y C) </w:t>
      </w:r>
      <w:r>
        <w:t>Actualizamos la rama mater local con el contenido del repositorio y mostramos el contenido de “directores.txt”</w:t>
      </w:r>
    </w:p>
    <w:p w14:paraId="5C8EF946" w14:textId="7664A850" w:rsidR="000D0A52" w:rsidRDefault="000D0A52" w:rsidP="000D0A52">
      <w:pPr>
        <w:rPr>
          <w:noProof/>
        </w:rPr>
      </w:pPr>
    </w:p>
    <w:p w14:paraId="7DB23EAD" w14:textId="7F7F61FC" w:rsidR="000D0A52" w:rsidRDefault="000D0A52" w:rsidP="000D0A52"/>
    <w:p w14:paraId="2561BD03" w14:textId="52463794" w:rsidR="000D0A52" w:rsidRPr="005F7533" w:rsidRDefault="000D0A52" w:rsidP="000D0A52"/>
    <w:sectPr w:rsidR="000D0A52" w:rsidRPr="005F7533" w:rsidSect="000821D9">
      <w:headerReference w:type="default" r:id="rId35"/>
      <w:footerReference w:type="first" r:id="rId36"/>
      <w:pgSz w:w="11906" w:h="16838" w:code="9"/>
      <w:pgMar w:top="720" w:right="1152" w:bottom="720" w:left="1152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51293" w14:textId="77777777" w:rsidR="002F16C3" w:rsidRDefault="002F16C3" w:rsidP="004B7E44">
      <w:r>
        <w:separator/>
      </w:r>
    </w:p>
  </w:endnote>
  <w:endnote w:type="continuationSeparator" w:id="0">
    <w:p w14:paraId="359D4C11" w14:textId="77777777" w:rsidR="002F16C3" w:rsidRDefault="002F16C3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6191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24950E" w14:textId="77777777" w:rsidR="005A718F" w:rsidRDefault="005A718F" w:rsidP="004B7E44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9120E9">
          <w:rPr>
            <w:noProof/>
            <w:lang w:bidi="es-ES"/>
          </w:rPr>
          <w:t>1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470E5" w14:textId="77777777" w:rsidR="002F16C3" w:rsidRDefault="002F16C3" w:rsidP="004B7E44">
      <w:r>
        <w:separator/>
      </w:r>
    </w:p>
  </w:footnote>
  <w:footnote w:type="continuationSeparator" w:id="0">
    <w:p w14:paraId="0904833C" w14:textId="77777777" w:rsidR="002F16C3" w:rsidRDefault="002F16C3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14:paraId="7D082C2B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502A2CDE" w14:textId="77777777" w:rsidR="004B7E44" w:rsidRDefault="004B7E44" w:rsidP="004B7E44">
          <w:pPr>
            <w:pStyle w:val="Encabezado"/>
          </w:pPr>
          <w:r>
            <w:rPr>
              <w:noProof/>
              <w:lang w:bidi="es-ES"/>
            </w:rPr>
            <mc:AlternateContent>
              <mc:Choice Requires="wps">
                <w:drawing>
                  <wp:inline distT="0" distB="0" distL="0" distR="0" wp14:anchorId="2ABF3DA3" wp14:editId="066E202F">
                    <wp:extent cx="1352282" cy="592428"/>
                    <wp:effectExtent l="0" t="0" r="635" b="9525"/>
                    <wp:docPr id="11" name="Rectángul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F7C0FBB" w14:textId="77777777" w:rsidR="004B7E44" w:rsidRPr="004B7E44" w:rsidRDefault="004B7E44" w:rsidP="004B7E4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4B7E44">
                                  <w:rPr>
                                    <w:b/>
                                    <w:lang w:bidi="es-ES"/>
                                  </w:rPr>
                                  <w:fldChar w:fldCharType="begin"/>
                                </w:r>
                                <w:r w:rsidRPr="004B7E44">
                                  <w:rPr>
                                    <w:b/>
                                    <w:lang w:bidi="es-ES"/>
                                  </w:rPr>
                                  <w:instrText xml:space="preserve"> PAGE  \* Arabic  \* MERGEFORMAT </w:instrText>
                                </w:r>
                                <w:r w:rsidRPr="004B7E44">
                                  <w:rPr>
                                    <w:b/>
                                    <w:lang w:bidi="es-ES"/>
                                  </w:rPr>
                                  <w:fldChar w:fldCharType="separate"/>
                                </w:r>
                                <w:r w:rsidR="009120E9">
                                  <w:rPr>
                                    <w:b/>
                                    <w:noProof/>
                                    <w:lang w:bidi="es-ES"/>
                                  </w:rPr>
                                  <w:t>2</w:t>
                                </w:r>
                                <w:r w:rsidRPr="004B7E44">
                                  <w:rPr>
                                    <w:b/>
                                    <w:lang w:bidi="es-ES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2ABF3DA3" id="Rectángulo 11" o:spid="_x0000_s1030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" fillcolor="#418ab3 [3204]" stroked="f" strokeweight="2pt">
                    <v:textbox>
                      <w:txbxContent>
                        <w:p w14:paraId="2F7C0FBB" w14:textId="77777777" w:rsidR="004B7E44" w:rsidRPr="004B7E44" w:rsidRDefault="004B7E44" w:rsidP="004B7E44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  <w:lang w:bidi="es-ES"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  <w:lang w:bidi="es-ES"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  <w:lang w:bidi="es-ES"/>
                            </w:rPr>
                            <w:fldChar w:fldCharType="separate"/>
                          </w:r>
                          <w:r w:rsidR="009120E9">
                            <w:rPr>
                              <w:b/>
                              <w:noProof/>
                              <w:lang w:bidi="es-ES"/>
                            </w:rPr>
                            <w:t>2</w:t>
                          </w:r>
                          <w:r w:rsidRPr="004B7E44">
                            <w:rPr>
                              <w:b/>
                              <w:lang w:bidi="es-ES"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9016E"/>
    <w:multiLevelType w:val="hybridMultilevel"/>
    <w:tmpl w:val="FFB2D842"/>
    <w:lvl w:ilvl="0" w:tplc="077ED6B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36B6F"/>
    <w:multiLevelType w:val="hybridMultilevel"/>
    <w:tmpl w:val="00D2E4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67829"/>
    <w:multiLevelType w:val="hybridMultilevel"/>
    <w:tmpl w:val="93B29D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B7F8A"/>
    <w:multiLevelType w:val="hybridMultilevel"/>
    <w:tmpl w:val="449EF3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531D3"/>
    <w:multiLevelType w:val="hybridMultilevel"/>
    <w:tmpl w:val="9F564CC2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5D125D"/>
    <w:multiLevelType w:val="hybridMultilevel"/>
    <w:tmpl w:val="CEE4A3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5666E8"/>
    <w:multiLevelType w:val="hybridMultilevel"/>
    <w:tmpl w:val="1E200F48"/>
    <w:lvl w:ilvl="0" w:tplc="B64AE27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87461A"/>
    <w:multiLevelType w:val="hybridMultilevel"/>
    <w:tmpl w:val="9B1CF2F2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094D16"/>
    <w:multiLevelType w:val="hybridMultilevel"/>
    <w:tmpl w:val="4AF06C18"/>
    <w:lvl w:ilvl="0" w:tplc="0C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CA5827"/>
    <w:multiLevelType w:val="hybridMultilevel"/>
    <w:tmpl w:val="23F02A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521F75"/>
    <w:multiLevelType w:val="hybridMultilevel"/>
    <w:tmpl w:val="1DF6D5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373599"/>
    <w:multiLevelType w:val="hybridMultilevel"/>
    <w:tmpl w:val="A9943A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73298C"/>
    <w:multiLevelType w:val="hybridMultilevel"/>
    <w:tmpl w:val="49FEFEA2"/>
    <w:lvl w:ilvl="0" w:tplc="0C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3C0ED7"/>
    <w:multiLevelType w:val="hybridMultilevel"/>
    <w:tmpl w:val="CA4AEFD8"/>
    <w:lvl w:ilvl="0" w:tplc="0C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4145A2"/>
    <w:multiLevelType w:val="hybridMultilevel"/>
    <w:tmpl w:val="C106A1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CD3753"/>
    <w:multiLevelType w:val="hybridMultilevel"/>
    <w:tmpl w:val="D1F2E4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5047700">
    <w:abstractNumId w:val="6"/>
  </w:num>
  <w:num w:numId="2" w16cid:durableId="1060397479">
    <w:abstractNumId w:val="0"/>
  </w:num>
  <w:num w:numId="3" w16cid:durableId="818158528">
    <w:abstractNumId w:val="11"/>
  </w:num>
  <w:num w:numId="4" w16cid:durableId="1537113762">
    <w:abstractNumId w:val="5"/>
  </w:num>
  <w:num w:numId="5" w16cid:durableId="1417089976">
    <w:abstractNumId w:val="3"/>
  </w:num>
  <w:num w:numId="6" w16cid:durableId="982537237">
    <w:abstractNumId w:val="1"/>
  </w:num>
  <w:num w:numId="7" w16cid:durableId="346716690">
    <w:abstractNumId w:val="14"/>
  </w:num>
  <w:num w:numId="8" w16cid:durableId="1505046544">
    <w:abstractNumId w:val="10"/>
  </w:num>
  <w:num w:numId="9" w16cid:durableId="1463691663">
    <w:abstractNumId w:val="15"/>
  </w:num>
  <w:num w:numId="10" w16cid:durableId="915288949">
    <w:abstractNumId w:val="9"/>
  </w:num>
  <w:num w:numId="11" w16cid:durableId="2124766978">
    <w:abstractNumId w:val="2"/>
  </w:num>
  <w:num w:numId="12" w16cid:durableId="59134092">
    <w:abstractNumId w:val="7"/>
  </w:num>
  <w:num w:numId="13" w16cid:durableId="577401591">
    <w:abstractNumId w:val="4"/>
  </w:num>
  <w:num w:numId="14" w16cid:durableId="1934315569">
    <w:abstractNumId w:val="12"/>
  </w:num>
  <w:num w:numId="15" w16cid:durableId="1427773492">
    <w:abstractNumId w:val="8"/>
  </w:num>
  <w:num w:numId="16" w16cid:durableId="18881751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058"/>
    <w:rsid w:val="00071857"/>
    <w:rsid w:val="000821D9"/>
    <w:rsid w:val="000D0A52"/>
    <w:rsid w:val="001B2605"/>
    <w:rsid w:val="002534B7"/>
    <w:rsid w:val="00293B83"/>
    <w:rsid w:val="002D0058"/>
    <w:rsid w:val="002D6790"/>
    <w:rsid w:val="002F16C3"/>
    <w:rsid w:val="0033593A"/>
    <w:rsid w:val="003620F6"/>
    <w:rsid w:val="004A2933"/>
    <w:rsid w:val="004B7E44"/>
    <w:rsid w:val="004D5252"/>
    <w:rsid w:val="004E2B97"/>
    <w:rsid w:val="004F2B86"/>
    <w:rsid w:val="00530421"/>
    <w:rsid w:val="005A718F"/>
    <w:rsid w:val="005F7533"/>
    <w:rsid w:val="006A3CE7"/>
    <w:rsid w:val="006D1207"/>
    <w:rsid w:val="0070629C"/>
    <w:rsid w:val="007516CF"/>
    <w:rsid w:val="008B33BC"/>
    <w:rsid w:val="009120E9"/>
    <w:rsid w:val="00945900"/>
    <w:rsid w:val="0099224A"/>
    <w:rsid w:val="009A1D26"/>
    <w:rsid w:val="009C396C"/>
    <w:rsid w:val="009E62CC"/>
    <w:rsid w:val="00A14503"/>
    <w:rsid w:val="00A54EA9"/>
    <w:rsid w:val="00B572B4"/>
    <w:rsid w:val="00C10884"/>
    <w:rsid w:val="00CC41EB"/>
    <w:rsid w:val="00D23D18"/>
    <w:rsid w:val="00D3441A"/>
    <w:rsid w:val="00D447AE"/>
    <w:rsid w:val="00D7562D"/>
    <w:rsid w:val="00DB26A7"/>
    <w:rsid w:val="00E60AF2"/>
    <w:rsid w:val="00E76CAD"/>
    <w:rsid w:val="00E94B5F"/>
    <w:rsid w:val="00ED2CEF"/>
    <w:rsid w:val="00F1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6EE1BF"/>
  <w15:chartTrackingRefBased/>
  <w15:docId w15:val="{AC6E7CCC-2EDF-4CD8-B7A8-373B1DCF5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18"/>
        <w:szCs w:val="18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2CC"/>
    <w:pPr>
      <w:spacing w:after="0"/>
    </w:pPr>
    <w:rPr>
      <w:rFonts w:ascii="Calibri" w:eastAsiaTheme="minorEastAsia" w:hAnsi="Calibri"/>
      <w:sz w:val="24"/>
      <w:szCs w:val="22"/>
    </w:rPr>
  </w:style>
  <w:style w:type="paragraph" w:styleId="Ttulo1">
    <w:name w:val="heading 1"/>
    <w:basedOn w:val="Normal"/>
    <w:link w:val="Ttulo1Car"/>
    <w:uiPriority w:val="2"/>
    <w:qFormat/>
    <w:rsid w:val="00530421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Ttulo2">
    <w:name w:val="heading 2"/>
    <w:basedOn w:val="Normal"/>
    <w:link w:val="Ttulo2Car"/>
    <w:uiPriority w:val="2"/>
    <w:unhideWhenUsed/>
    <w:qFormat/>
    <w:rsid w:val="009E62CC"/>
    <w:pPr>
      <w:keepNext/>
      <w:spacing w:line="240" w:lineRule="auto"/>
      <w:outlineLvl w:val="1"/>
    </w:pPr>
    <w:rPr>
      <w:rFonts w:asciiTheme="majorHAnsi" w:eastAsia="Times New Roman" w:hAnsiTheme="majorHAnsi" w:cs="Times New Roman"/>
      <w:i/>
      <w:sz w:val="32"/>
    </w:rPr>
  </w:style>
  <w:style w:type="paragraph" w:styleId="Ttulo3">
    <w:name w:val="heading 3"/>
    <w:basedOn w:val="Normal"/>
    <w:link w:val="Ttulo3C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</w:rPr>
  </w:style>
  <w:style w:type="paragraph" w:styleId="Ttulo4">
    <w:name w:val="heading 4"/>
    <w:basedOn w:val="Normal"/>
    <w:link w:val="Ttulo4C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000000" w:themeColor="text1"/>
      <w:spacing w:val="20"/>
      <w:kern w:val="28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2"/>
    <w:rsid w:val="00530421"/>
    <w:rPr>
      <w:rFonts w:asciiTheme="majorHAnsi" w:eastAsia="Times New Roman" w:hAnsiTheme="majorHAnsi" w:cs="Times New Roman"/>
      <w:b/>
      <w:sz w:val="48"/>
      <w:szCs w:val="24"/>
    </w:rPr>
  </w:style>
  <w:style w:type="paragraph" w:styleId="Ttulo">
    <w:name w:val="Title"/>
    <w:basedOn w:val="Normal"/>
    <w:link w:val="TtuloCar"/>
    <w:uiPriority w:val="1"/>
    <w:qFormat/>
    <w:rsid w:val="009A1D26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96"/>
      <w:szCs w:val="40"/>
    </w:rPr>
  </w:style>
  <w:style w:type="character" w:customStyle="1" w:styleId="TtuloCar">
    <w:name w:val="Título Car"/>
    <w:basedOn w:val="Fuentedeprrafopredeter"/>
    <w:link w:val="Ttulo"/>
    <w:uiPriority w:val="1"/>
    <w:rsid w:val="009A1D26"/>
    <w:rPr>
      <w:rFonts w:asciiTheme="majorHAnsi" w:eastAsia="Times New Roman" w:hAnsiTheme="majorHAnsi" w:cs="Times New Roman"/>
      <w:b/>
      <w:caps/>
      <w:color w:val="FFFFFF" w:themeColor="background1"/>
      <w:sz w:val="96"/>
      <w:szCs w:val="40"/>
    </w:rPr>
  </w:style>
  <w:style w:type="paragraph" w:styleId="Subttulo">
    <w:name w:val="Subtitle"/>
    <w:basedOn w:val="Normal"/>
    <w:link w:val="SubttuloC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tuloCar">
    <w:name w:val="Subtítulo Car"/>
    <w:basedOn w:val="Fuentedeprrafopredeter"/>
    <w:link w:val="Subttulo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Sinespaciado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tulo2Car">
    <w:name w:val="Título 2 Car"/>
    <w:basedOn w:val="Fuentedeprrafopredeter"/>
    <w:link w:val="Ttulo2"/>
    <w:uiPriority w:val="2"/>
    <w:rsid w:val="009E62CC"/>
    <w:rPr>
      <w:rFonts w:asciiTheme="majorHAnsi" w:eastAsia="Times New Roman" w:hAnsiTheme="majorHAnsi" w:cs="Times New Roman"/>
      <w:i/>
      <w:sz w:val="32"/>
      <w:szCs w:val="22"/>
    </w:rPr>
  </w:style>
  <w:style w:type="character" w:customStyle="1" w:styleId="Ttulo3Car">
    <w:name w:val="Título 3 Car"/>
    <w:basedOn w:val="Fuentedeprrafopredeter"/>
    <w:link w:val="Ttulo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tulo4Car">
    <w:name w:val="Título 4 Car"/>
    <w:basedOn w:val="Fuentedeprrafopredeter"/>
    <w:link w:val="Ttulo4"/>
    <w:uiPriority w:val="2"/>
    <w:rsid w:val="004B7E44"/>
    <w:rPr>
      <w:rFonts w:eastAsia="Times New Roman" w:cs="Times New Roman"/>
      <w:b/>
      <w:caps/>
      <w:color w:val="000000" w:themeColor="text1"/>
      <w:spacing w:val="20"/>
      <w:kern w:val="28"/>
      <w:sz w:val="24"/>
      <w:szCs w:val="22"/>
    </w:rPr>
  </w:style>
  <w:style w:type="paragraph" w:customStyle="1" w:styleId="Captulo">
    <w:name w:val="Capítulo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595959" w:themeColor="text1" w:themeTint="A6"/>
      <w:szCs w:val="17"/>
    </w:rPr>
  </w:style>
  <w:style w:type="character" w:customStyle="1" w:styleId="Ttulo5Car">
    <w:name w:val="Título 5 Car"/>
    <w:basedOn w:val="Fuentedeprrafopredeter"/>
    <w:link w:val="Ttulo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A718F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18F"/>
  </w:style>
  <w:style w:type="paragraph" w:styleId="Piedepgina">
    <w:name w:val="footer"/>
    <w:basedOn w:val="Normal"/>
    <w:link w:val="PiedepginaCar"/>
    <w:uiPriority w:val="99"/>
    <w:unhideWhenUsed/>
    <w:rsid w:val="005A718F"/>
    <w:pPr>
      <w:spacing w:line="240" w:lineRule="auto"/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18F"/>
  </w:style>
  <w:style w:type="character" w:styleId="Textodelmarcadordeposicin">
    <w:name w:val="Placeholder Text"/>
    <w:basedOn w:val="Fuentedeprrafopredeter"/>
    <w:uiPriority w:val="99"/>
    <w:semiHidden/>
    <w:rsid w:val="00945900"/>
    <w:rPr>
      <w:color w:val="808080"/>
    </w:rPr>
  </w:style>
  <w:style w:type="paragraph" w:styleId="Prrafodelista">
    <w:name w:val="List Paragraph"/>
    <w:basedOn w:val="Normal"/>
    <w:uiPriority w:val="34"/>
    <w:unhideWhenUsed/>
    <w:qFormat/>
    <w:rsid w:val="00530421"/>
    <w:pPr>
      <w:ind w:left="720"/>
      <w:contextualSpacing/>
    </w:pPr>
  </w:style>
  <w:style w:type="table" w:styleId="Tablaconcuadrcula1clara">
    <w:name w:val="Grid Table 1 Light"/>
    <w:basedOn w:val="Tablanormal"/>
    <w:uiPriority w:val="46"/>
    <w:rsid w:val="00D447A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35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uhey\AppData\Local\Microsoft\Office\16.0\DTS\es-ES%7b9A2F7A7F-FB6B-4549-BD3E-7C47E1B976AD%7d\%7bECEE4242-4760-4ED0-800C-2F0237E537A6%7dtf16392796_win32.dotx" TargetMode="External"/></Relationships>
</file>

<file path=word/theme/theme1.xml><?xml version="1.0" encoding="utf-8"?>
<a:theme xmlns:a="http://schemas.openxmlformats.org/drawingml/2006/main" name="Theme2">
  <a:themeElements>
    <a:clrScheme name="Marquesina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1BEDD-D731-487E-970B-FEAE04161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{ECEE4242-4760-4ED0-800C-2F0237E537A6}tf16392796_win32.dotx</Template>
  <TotalTime>14</TotalTime>
  <Pages>5</Pages>
  <Words>186</Words>
  <Characters>1024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</dc:creator>
  <cp:keywords/>
  <dc:description/>
  <cp:lastModifiedBy>Martha Zuhey Fernández Quispe</cp:lastModifiedBy>
  <cp:revision>4</cp:revision>
  <dcterms:created xsi:type="dcterms:W3CDTF">2023-10-03T19:37:00Z</dcterms:created>
  <dcterms:modified xsi:type="dcterms:W3CDTF">2023-10-03T19:50:00Z</dcterms:modified>
</cp:coreProperties>
</file>